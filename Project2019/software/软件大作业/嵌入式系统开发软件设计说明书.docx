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8"/>
        <w:gridCol w:w="2554"/>
        <w:gridCol w:w="1688"/>
        <w:gridCol w:w="1260"/>
      </w:tblGrid>
      <w:tr w:rsidR="00706DC3" w14:paraId="50654432" w14:textId="7777777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31411E1" w14:textId="77777777" w:rsidR="00706DC3" w:rsidRDefault="00706DC3">
            <w:pPr>
              <w:jc w:val="center"/>
            </w:pPr>
            <w:r>
              <w:rPr>
                <w:rFonts w:hint="eastAsia"/>
              </w:rPr>
              <w:t>哈尔滨工业大学（深圳）</w:t>
            </w:r>
          </w:p>
          <w:p w14:paraId="23FEAB3F" w14:textId="77777777" w:rsidR="00706DC3" w:rsidRDefault="00706DC3">
            <w:pPr>
              <w:jc w:val="center"/>
            </w:pPr>
            <w:r>
              <w:rPr>
                <w:rFonts w:hint="eastAsia"/>
              </w:rPr>
              <w:t>工程训练（电子工艺实习）</w:t>
            </w:r>
          </w:p>
        </w:tc>
        <w:tc>
          <w:tcPr>
            <w:tcW w:w="255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C66CD" w14:textId="77777777" w:rsidR="00706DC3" w:rsidRDefault="00706D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档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6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0BB4A" w14:textId="77777777" w:rsidR="00706DC3" w:rsidRDefault="00706D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产品版本</w:t>
            </w: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01DC041" w14:textId="77777777" w:rsidR="00706DC3" w:rsidRDefault="00706D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密级</w:t>
            </w:r>
          </w:p>
        </w:tc>
      </w:tr>
      <w:tr w:rsidR="00706DC3" w14:paraId="6D95F070" w14:textId="77777777">
        <w:trPr>
          <w:cantSplit/>
          <w:trHeight w:val="100"/>
        </w:trPr>
        <w:tc>
          <w:tcPr>
            <w:tcW w:w="3498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F6100C" w14:textId="77777777" w:rsidR="00706DC3" w:rsidRDefault="00706DC3">
            <w:pPr>
              <w:jc w:val="center"/>
            </w:pPr>
          </w:p>
        </w:tc>
        <w:tc>
          <w:tcPr>
            <w:tcW w:w="2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28D0E" w14:textId="1AF5776A" w:rsidR="00706DC3" w:rsidRDefault="00706DC3">
            <w:pPr>
              <w:pStyle w:val="aa"/>
              <w:rPr>
                <w:b/>
              </w:rPr>
            </w:pPr>
            <w:r>
              <w:rPr>
                <w:rFonts w:hint="eastAsia"/>
              </w:rPr>
              <w:t>GX</w:t>
            </w:r>
            <w:r>
              <w:t>-D</w:t>
            </w:r>
            <w:r>
              <w:rPr>
                <w:rFonts w:hint="eastAsia"/>
              </w:rPr>
              <w:t>G</w:t>
            </w:r>
            <w:r>
              <w:t>-20</w:t>
            </w:r>
            <w:r>
              <w:rPr>
                <w:rFonts w:hint="eastAsia"/>
              </w:rPr>
              <w:t>1</w:t>
            </w:r>
            <w:r w:rsidR="00736B6F">
              <w:t>9</w:t>
            </w:r>
            <w:r>
              <w:t>-</w:t>
            </w:r>
            <w:r>
              <w:rPr>
                <w:rFonts w:hint="eastAsia"/>
              </w:rPr>
              <w:t>0</w:t>
            </w:r>
            <w:r w:rsidR="00736B6F">
              <w:t>9</w:t>
            </w:r>
            <w:r>
              <w:t>-</w:t>
            </w:r>
            <w:r>
              <w:rPr>
                <w:rFonts w:hint="eastAsia"/>
              </w:rPr>
              <w:t>0</w:t>
            </w:r>
            <w:r w:rsidR="00736B6F">
              <w:t>2</w:t>
            </w:r>
            <w:r>
              <w:t>-</w:t>
            </w:r>
            <w:r>
              <w:rPr>
                <w:rFonts w:hint="eastAsia"/>
              </w:rPr>
              <w:t>0</w:t>
            </w:r>
            <w:r w:rsidR="00736B6F">
              <w:t>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A0CC1" w14:textId="77777777" w:rsidR="00706DC3" w:rsidRDefault="00706DC3">
            <w:pPr>
              <w:jc w:val="center"/>
              <w:rPr>
                <w:b/>
              </w:rPr>
            </w:pPr>
            <w:r>
              <w:rPr>
                <w:b/>
              </w:rPr>
              <w:t>V 1.0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482A91" w14:textId="5F4C98C3" w:rsidR="00706DC3" w:rsidRDefault="00736B6F" w:rsidP="00736B6F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  <w:tr w:rsidR="00706DC3" w14:paraId="48DAA223" w14:textId="77777777">
        <w:trPr>
          <w:cantSplit/>
          <w:trHeight w:val="100"/>
        </w:trPr>
        <w:tc>
          <w:tcPr>
            <w:tcW w:w="3498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2C35EAE1" w14:textId="77777777" w:rsidR="00706DC3" w:rsidRDefault="00706DC3">
            <w:pPr>
              <w:jc w:val="center"/>
            </w:pPr>
          </w:p>
        </w:tc>
        <w:tc>
          <w:tcPr>
            <w:tcW w:w="424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B808CAF" w14:textId="01A52273" w:rsidR="00706DC3" w:rsidRDefault="00706DC3">
            <w:pPr>
              <w:rPr>
                <w:b/>
              </w:rPr>
            </w:pPr>
            <w:r>
              <w:rPr>
                <w:rFonts w:hint="eastAsia"/>
                <w:b/>
              </w:rPr>
              <w:t>产品名称：</w:t>
            </w:r>
            <w:r>
              <w:rPr>
                <w:b/>
              </w:rPr>
              <w:t xml:space="preserve"> </w:t>
            </w:r>
            <w:r w:rsidR="00260999">
              <w:rPr>
                <w:rFonts w:hint="eastAsia"/>
                <w:b/>
              </w:rPr>
              <w:t>哈工大校庆</w:t>
            </w:r>
            <w:r w:rsidR="00736B6F" w:rsidRPr="00736B6F">
              <w:rPr>
                <w:rFonts w:hint="eastAsia"/>
                <w:b/>
              </w:rPr>
              <w:t>软件设计说明书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DA1F255" w14:textId="294F73D3" w:rsidR="00706DC3" w:rsidRDefault="00706DC3">
            <w:pPr>
              <w:rPr>
                <w:b/>
              </w:rPr>
            </w:pPr>
            <w:r>
              <w:rPr>
                <w:rFonts w:hint="eastAsia"/>
                <w:b/>
              </w:rPr>
              <w:t>共</w:t>
            </w:r>
            <w:r>
              <w:rPr>
                <w:b/>
              </w:rPr>
              <w:t xml:space="preserve">  </w:t>
            </w:r>
            <w:r w:rsidR="00736B6F">
              <w:rPr>
                <w:b/>
              </w:rPr>
              <w:t>1</w:t>
            </w:r>
            <w:r w:rsidR="00023C32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页</w:t>
            </w:r>
          </w:p>
        </w:tc>
      </w:tr>
    </w:tbl>
    <w:p w14:paraId="068AEAEA" w14:textId="77777777" w:rsidR="00706DC3" w:rsidRDefault="00706DC3"/>
    <w:p w14:paraId="1A62D074" w14:textId="77777777" w:rsidR="00706DC3" w:rsidRDefault="00706DC3"/>
    <w:p w14:paraId="5BE3A384" w14:textId="77777777" w:rsidR="00706DC3" w:rsidRDefault="00706DC3"/>
    <w:p w14:paraId="4704F3B1" w14:textId="77777777" w:rsidR="00706DC3" w:rsidRDefault="00706DC3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/>
          <w:b/>
          <w:sz w:val="52"/>
        </w:rPr>
        <w:fldChar w:fldCharType="begin"/>
      </w:r>
      <w:r>
        <w:rPr>
          <w:rFonts w:ascii="黑体" w:eastAsia="黑体"/>
          <w:b/>
          <w:sz w:val="52"/>
        </w:rPr>
        <w:instrText xml:space="preserve"> TITLE  \* MERGEFORMAT </w:instrText>
      </w:r>
      <w:r>
        <w:rPr>
          <w:rFonts w:ascii="黑体" w:eastAsia="黑体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/>
          <w:b/>
          <w:sz w:val="52"/>
        </w:rPr>
        <w:fldChar w:fldCharType="end"/>
      </w:r>
    </w:p>
    <w:p w14:paraId="2405A6FE" w14:textId="77777777" w:rsidR="00706DC3" w:rsidRDefault="00706DC3">
      <w:pPr>
        <w:jc w:val="center"/>
        <w:rPr>
          <w:rFonts w:ascii="黑体"/>
          <w:b/>
          <w:sz w:val="52"/>
        </w:rPr>
      </w:pPr>
      <w:r>
        <w:rPr>
          <w:rFonts w:ascii="黑体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/>
          <w:b/>
        </w:rPr>
        <w:t>)</w:t>
      </w:r>
    </w:p>
    <w:p w14:paraId="07E42203" w14:textId="77777777" w:rsidR="00706DC3" w:rsidRDefault="00706DC3">
      <w:pPr>
        <w:jc w:val="center"/>
        <w:rPr>
          <w:rFonts w:ascii="黑体"/>
          <w:b/>
          <w:sz w:val="52"/>
        </w:rPr>
      </w:pPr>
    </w:p>
    <w:p w14:paraId="55F9885B" w14:textId="2D105EFD" w:rsidR="00706DC3" w:rsidRDefault="00706DC3">
      <w:pPr>
        <w:jc w:val="center"/>
        <w:rPr>
          <w:rFonts w:ascii="黑体"/>
          <w:b/>
          <w:sz w:val="52"/>
        </w:rPr>
      </w:pPr>
    </w:p>
    <w:p w14:paraId="6818D97D" w14:textId="77777777" w:rsidR="00736B6F" w:rsidRDefault="00736B6F">
      <w:pPr>
        <w:jc w:val="center"/>
        <w:rPr>
          <w:rFonts w:ascii="黑体"/>
          <w:b/>
          <w:sz w:val="52"/>
        </w:rPr>
      </w:pPr>
    </w:p>
    <w:p w14:paraId="60F0FEE5" w14:textId="2C18E0A6" w:rsidR="00706DC3" w:rsidRDefault="00736B6F">
      <w:pPr>
        <w:rPr>
          <w:b/>
          <w:sz w:val="24"/>
        </w:rPr>
      </w:pPr>
      <w:r w:rsidRPr="00736B6F">
        <w:rPr>
          <w:rFonts w:hint="eastAsia"/>
          <w:b/>
          <w:sz w:val="24"/>
        </w:rPr>
        <w:t>小</w:t>
      </w:r>
      <w:r w:rsidRPr="00736B6F">
        <w:rPr>
          <w:rFonts w:hint="eastAsia"/>
          <w:b/>
          <w:sz w:val="24"/>
        </w:rPr>
        <w:t xml:space="preserve"> </w:t>
      </w:r>
      <w:r w:rsidRPr="00736B6F">
        <w:rPr>
          <w:rFonts w:hint="eastAsia"/>
          <w:b/>
          <w:sz w:val="24"/>
        </w:rPr>
        <w:t>组</w:t>
      </w:r>
      <w:r w:rsidRPr="00736B6F">
        <w:rPr>
          <w:rFonts w:hint="eastAsia"/>
          <w:b/>
          <w:sz w:val="24"/>
        </w:rPr>
        <w:t xml:space="preserve"> </w:t>
      </w:r>
      <w:r w:rsidRPr="00736B6F">
        <w:rPr>
          <w:rFonts w:hint="eastAsia"/>
          <w:b/>
          <w:sz w:val="24"/>
        </w:rPr>
        <w:t>成</w:t>
      </w:r>
      <w:r w:rsidRPr="00736B6F">
        <w:rPr>
          <w:rFonts w:hint="eastAsia"/>
          <w:b/>
          <w:sz w:val="24"/>
        </w:rPr>
        <w:t xml:space="preserve"> </w:t>
      </w:r>
      <w:r w:rsidRPr="00736B6F">
        <w:rPr>
          <w:rFonts w:hint="eastAsia"/>
          <w:b/>
          <w:sz w:val="24"/>
        </w:rPr>
        <w:t>员</w:t>
      </w:r>
      <w:r w:rsidR="00706DC3">
        <w:rPr>
          <w:rFonts w:hint="eastAsia"/>
          <w:b/>
          <w:sz w:val="24"/>
        </w:rPr>
        <w:t>：</w:t>
      </w:r>
      <w:r w:rsidR="00706DC3">
        <w:rPr>
          <w:rFonts w:hint="eastAsia"/>
          <w:b/>
          <w:sz w:val="24"/>
        </w:rPr>
        <w:tab/>
      </w:r>
      <w:r w:rsidR="00260999" w:rsidRPr="00260999">
        <w:rPr>
          <w:rFonts w:hint="eastAsia"/>
          <w:b/>
          <w:sz w:val="24"/>
          <w:u w:val="single"/>
        </w:rPr>
        <w:t>李木晗</w:t>
      </w:r>
      <w:r w:rsidR="00260999" w:rsidRPr="00260999">
        <w:rPr>
          <w:rFonts w:hint="eastAsia"/>
          <w:b/>
          <w:sz w:val="24"/>
          <w:u w:val="single"/>
        </w:rPr>
        <w:t xml:space="preserve"> </w:t>
      </w:r>
      <w:r w:rsidR="00260999" w:rsidRPr="00260999">
        <w:rPr>
          <w:rFonts w:hint="eastAsia"/>
          <w:b/>
          <w:sz w:val="24"/>
          <w:u w:val="single"/>
        </w:rPr>
        <w:t>林俊锟</w:t>
      </w:r>
      <w:r w:rsidR="00260999" w:rsidRPr="00260999">
        <w:rPr>
          <w:rFonts w:hint="eastAsia"/>
          <w:b/>
          <w:sz w:val="24"/>
          <w:u w:val="single"/>
        </w:rPr>
        <w:t xml:space="preserve"> </w:t>
      </w:r>
      <w:r w:rsidR="00260999" w:rsidRPr="00260999">
        <w:rPr>
          <w:rFonts w:hint="eastAsia"/>
          <w:b/>
          <w:sz w:val="24"/>
          <w:u w:val="single"/>
        </w:rPr>
        <w:t>杨丰源</w:t>
      </w:r>
      <w:r w:rsidR="00260999" w:rsidRPr="00260999">
        <w:rPr>
          <w:rFonts w:hint="eastAsia"/>
          <w:b/>
          <w:sz w:val="24"/>
          <w:u w:val="single"/>
        </w:rPr>
        <w:t xml:space="preserve"> </w:t>
      </w:r>
      <w:r w:rsidR="00260999" w:rsidRPr="00260999">
        <w:rPr>
          <w:rFonts w:hint="eastAsia"/>
          <w:b/>
          <w:sz w:val="24"/>
          <w:u w:val="single"/>
        </w:rPr>
        <w:t>高颂恩</w:t>
      </w:r>
      <w:r w:rsidR="00706DC3">
        <w:rPr>
          <w:rFonts w:hint="eastAsia"/>
          <w:b/>
          <w:sz w:val="24"/>
        </w:rPr>
        <w:tab/>
      </w:r>
      <w:r w:rsidR="00706DC3">
        <w:rPr>
          <w:rFonts w:hint="eastAsia"/>
          <w:b/>
          <w:sz w:val="24"/>
        </w:rPr>
        <w:tab/>
      </w:r>
      <w:r w:rsidR="00706DC3">
        <w:rPr>
          <w:rFonts w:hint="eastAsia"/>
          <w:b/>
          <w:sz w:val="24"/>
        </w:rPr>
        <w:t>日期：</w:t>
      </w:r>
      <w:r>
        <w:rPr>
          <w:rFonts w:hint="eastAsia"/>
          <w:b/>
          <w:sz w:val="24"/>
        </w:rPr>
        <w:t xml:space="preserve"> </w:t>
      </w:r>
      <w:r w:rsidRPr="00736B6F">
        <w:rPr>
          <w:b/>
          <w:sz w:val="24"/>
          <w:u w:val="single"/>
        </w:rPr>
        <w:t>9 / 2 / 2019</w:t>
      </w:r>
    </w:p>
    <w:p w14:paraId="4CDBA583" w14:textId="77777777" w:rsidR="00706DC3" w:rsidRDefault="00706DC3">
      <w:pPr>
        <w:rPr>
          <w:b/>
        </w:rPr>
      </w:pPr>
    </w:p>
    <w:p w14:paraId="21697679" w14:textId="77777777" w:rsidR="00706DC3" w:rsidRDefault="00706DC3">
      <w:pPr>
        <w:rPr>
          <w:b/>
        </w:rPr>
      </w:pPr>
    </w:p>
    <w:p w14:paraId="65F2B84D" w14:textId="77777777" w:rsidR="00706DC3" w:rsidRDefault="00706DC3"/>
    <w:p w14:paraId="2B955297" w14:textId="77777777" w:rsidR="00706DC3" w:rsidRDefault="00706DC3"/>
    <w:p w14:paraId="1A8E44EC" w14:textId="77777777" w:rsidR="00706DC3" w:rsidRDefault="00706DC3"/>
    <w:p w14:paraId="5EF6D1F2" w14:textId="77777777" w:rsidR="00706DC3" w:rsidRDefault="00706DC3"/>
    <w:p w14:paraId="3DE1244E" w14:textId="77777777" w:rsidR="00706DC3" w:rsidRDefault="00706DC3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</w:rPr>
      </w:pPr>
    </w:p>
    <w:p w14:paraId="013A93B0" w14:textId="77777777" w:rsidR="00706DC3" w:rsidRDefault="00706DC3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</w:rPr>
      </w:pPr>
    </w:p>
    <w:p w14:paraId="3F408820" w14:textId="77777777" w:rsidR="00706DC3" w:rsidRDefault="00706DC3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</w:rPr>
      </w:pPr>
    </w:p>
    <w:p w14:paraId="29B30E84" w14:textId="77777777" w:rsidR="00706DC3" w:rsidRDefault="00706DC3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</w:rPr>
      </w:pPr>
    </w:p>
    <w:p w14:paraId="5540A98E" w14:textId="77777777" w:rsidR="00706DC3" w:rsidRDefault="00706DC3">
      <w:pPr>
        <w:jc w:val="center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哈尔滨工业大学（深圳）</w:t>
      </w:r>
    </w:p>
    <w:p w14:paraId="2CB590FE" w14:textId="77777777" w:rsidR="00706DC3" w:rsidRDefault="00706DC3">
      <w:pPr>
        <w:jc w:val="center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版权所有</w:t>
      </w:r>
      <w:r>
        <w:rPr>
          <w:b/>
          <w:sz w:val="32"/>
          <w:szCs w:val="40"/>
        </w:rPr>
        <w:t xml:space="preserve">  </w:t>
      </w:r>
      <w:r>
        <w:rPr>
          <w:rFonts w:hint="eastAsia"/>
          <w:b/>
          <w:sz w:val="32"/>
          <w:szCs w:val="40"/>
        </w:rPr>
        <w:t>不得复制</w:t>
      </w:r>
    </w:p>
    <w:p w14:paraId="4C882309" w14:textId="77777777" w:rsidR="00706DC3" w:rsidRDefault="00706DC3">
      <w:pPr>
        <w:jc w:val="center"/>
        <w:rPr>
          <w:b/>
          <w:sz w:val="21"/>
        </w:rPr>
      </w:pPr>
    </w:p>
    <w:p w14:paraId="1DB4E40B" w14:textId="77777777" w:rsidR="00706DC3" w:rsidRDefault="00706DC3">
      <w:pPr>
        <w:jc w:val="center"/>
        <w:rPr>
          <w:b/>
          <w:sz w:val="21"/>
        </w:rPr>
      </w:pPr>
    </w:p>
    <w:p w14:paraId="3F9D3052" w14:textId="77777777" w:rsidR="00706DC3" w:rsidRDefault="00706DC3">
      <w:pPr>
        <w:jc w:val="center"/>
        <w:rPr>
          <w:b/>
          <w:sz w:val="21"/>
        </w:rPr>
      </w:pPr>
    </w:p>
    <w:p w14:paraId="0C5387B8" w14:textId="77777777" w:rsidR="00706DC3" w:rsidRDefault="00706DC3">
      <w:pPr>
        <w:jc w:val="center"/>
        <w:rPr>
          <w:b/>
          <w:sz w:val="21"/>
        </w:rPr>
      </w:pPr>
    </w:p>
    <w:p w14:paraId="7B8A4DB8" w14:textId="77777777" w:rsidR="00706DC3" w:rsidRDefault="00706DC3">
      <w:pPr>
        <w:jc w:val="center"/>
        <w:rPr>
          <w:b/>
          <w:sz w:val="21"/>
        </w:rPr>
        <w:sectPr w:rsidR="00706D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20" w:footer="720" w:gutter="0"/>
          <w:pgNumType w:fmt="upperRoman" w:start="1"/>
          <w:cols w:space="720"/>
          <w:titlePg/>
        </w:sectPr>
      </w:pPr>
    </w:p>
    <w:p w14:paraId="03D48EAC" w14:textId="77777777" w:rsidR="00706DC3" w:rsidRDefault="00706DC3">
      <w:pPr>
        <w:jc w:val="center"/>
        <w:rPr>
          <w:b/>
          <w:sz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1320"/>
        <w:gridCol w:w="4589"/>
      </w:tblGrid>
      <w:tr w:rsidR="00706DC3" w14:paraId="6CE58301" w14:textId="77777777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215A8" w14:textId="77777777" w:rsidR="00706DC3" w:rsidRDefault="00706DC3">
            <w:pPr>
              <w:widowControl/>
              <w:adjustRightInd/>
              <w:spacing w:before="100" w:beforeAutospacing="1" w:after="100" w:afterAutospacing="1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文件状态：</w:t>
            </w:r>
          </w:p>
          <w:p w14:paraId="0FB59837" w14:textId="1C87D6C1" w:rsidR="00706DC3" w:rsidRDefault="00706DC3">
            <w:pPr>
              <w:widowControl/>
              <w:adjustRightInd/>
              <w:spacing w:before="100" w:beforeAutospacing="1" w:after="100" w:afterAutospacing="1"/>
              <w:ind w:firstLineChars="100" w:firstLine="210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260999">
              <w:rPr>
                <w:rFonts w:ascii="宋体" w:hAnsi="宋体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]</w:t>
            </w:r>
            <w:proofErr w:type="gramEnd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草稿</w:t>
            </w:r>
          </w:p>
          <w:p w14:paraId="449D22B6" w14:textId="06DE964A" w:rsidR="00706DC3" w:rsidRDefault="00706DC3">
            <w:pPr>
              <w:widowControl/>
              <w:adjustRightInd/>
              <w:spacing w:before="100" w:beforeAutospacing="1" w:after="100" w:afterAutospacing="1"/>
              <w:ind w:firstLineChars="100" w:firstLine="210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260999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] 正式发布</w:t>
            </w:r>
          </w:p>
          <w:p w14:paraId="5B498AD0" w14:textId="77777777" w:rsidR="00706DC3" w:rsidRDefault="00706DC3">
            <w:pPr>
              <w:widowControl/>
              <w:adjustRightInd/>
              <w:spacing w:before="100" w:beforeAutospacing="1" w:after="100" w:afterAutospacing="1"/>
              <w:ind w:firstLineChars="100" w:firstLine="210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  ]</w:t>
            </w:r>
            <w:proofErr w:type="gramEnd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5F4094" w14:textId="77777777" w:rsidR="00706DC3" w:rsidRDefault="00706DC3">
            <w:pPr>
              <w:widowControl/>
              <w:adjustRightInd/>
              <w:spacing w:before="100" w:beforeAutospacing="1" w:after="100" w:afterAutospacing="1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文件标识：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40A2" w14:textId="6538844B" w:rsidR="00706DC3" w:rsidRDefault="00260999">
            <w:pPr>
              <w:widowControl/>
              <w:adjustRightInd/>
              <w:spacing w:before="100" w:beforeAutospacing="1" w:after="100" w:afterAutospacing="1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60999">
              <w:rPr>
                <w:rFonts w:ascii="宋体" w:hAnsi="宋体" w:cs="宋体" w:hint="eastAsia"/>
                <w:color w:val="000000"/>
                <w:sz w:val="21"/>
                <w:szCs w:val="21"/>
              </w:rPr>
              <w:t>哈工大校庆软件设计说明书</w:t>
            </w:r>
          </w:p>
        </w:tc>
      </w:tr>
      <w:tr w:rsidR="00706DC3" w14:paraId="25737F4C" w14:textId="77777777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BCD1" w14:textId="77777777" w:rsidR="00706DC3" w:rsidRDefault="00706DC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5B76B8" w14:textId="77777777" w:rsidR="00706DC3" w:rsidRDefault="00706DC3">
            <w:pPr>
              <w:widowControl/>
              <w:adjustRightInd/>
              <w:spacing w:before="100" w:beforeAutospacing="1" w:after="100" w:afterAutospacing="1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2DAF" w14:textId="0C5BF8F8" w:rsidR="00706DC3" w:rsidRDefault="00260999">
            <w:pPr>
              <w:widowControl/>
              <w:adjustRightInd/>
              <w:spacing w:before="100" w:beforeAutospacing="1" w:after="100" w:afterAutospacing="1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1.0</w:t>
            </w:r>
          </w:p>
        </w:tc>
      </w:tr>
      <w:tr w:rsidR="00706DC3" w14:paraId="600EC880" w14:textId="77777777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74FAA" w14:textId="77777777" w:rsidR="00706DC3" w:rsidRDefault="00706DC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E80A6A" w14:textId="77777777" w:rsidR="00706DC3" w:rsidRDefault="00706DC3">
            <w:pPr>
              <w:widowControl/>
              <w:adjustRightInd/>
              <w:spacing w:before="100" w:beforeAutospacing="1" w:after="100" w:afterAutospacing="1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86A9" w14:textId="516F1A98" w:rsidR="00706DC3" w:rsidRDefault="00260999">
            <w:pPr>
              <w:widowControl/>
              <w:adjustRightInd/>
              <w:spacing w:before="100" w:beforeAutospacing="1" w:after="100" w:afterAutospacing="1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60999">
              <w:rPr>
                <w:rFonts w:ascii="宋体" w:hAnsi="宋体" w:cs="宋体" w:hint="eastAsia"/>
                <w:color w:val="000000"/>
                <w:sz w:val="21"/>
                <w:szCs w:val="21"/>
              </w:rPr>
              <w:t>李木晗 林俊锟</w:t>
            </w:r>
          </w:p>
        </w:tc>
      </w:tr>
      <w:tr w:rsidR="00706DC3" w14:paraId="33181C6F" w14:textId="77777777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EBECD" w14:textId="77777777" w:rsidR="00706DC3" w:rsidRDefault="00706DC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5A9251" w14:textId="77777777" w:rsidR="00706DC3" w:rsidRDefault="00706DC3">
            <w:pPr>
              <w:widowControl/>
              <w:adjustRightInd/>
              <w:spacing w:before="100" w:beforeAutospacing="1" w:after="100" w:afterAutospacing="1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1115" w14:textId="37DF6965" w:rsidR="00706DC3" w:rsidRDefault="00260999">
            <w:pPr>
              <w:widowControl/>
              <w:adjustRightInd/>
              <w:spacing w:before="100" w:beforeAutospacing="1" w:after="100" w:afterAutospacing="1"/>
              <w:jc w:val="left"/>
              <w:textAlignment w:val="auto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2019</w:t>
            </w:r>
            <w:r w:rsidR="00706DC3">
              <w:rPr>
                <w:rFonts w:ascii="宋体" w:hAnsi="宋体" w:cs="宋体"/>
                <w:color w:val="000000"/>
                <w:sz w:val="21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9</w:t>
            </w:r>
            <w:r w:rsidR="00706DC3">
              <w:rPr>
                <w:rFonts w:ascii="宋体" w:hAnsi="宋体" w:cs="宋体"/>
                <w:color w:val="000000"/>
                <w:sz w:val="21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sz w:val="21"/>
                <w:szCs w:val="21"/>
              </w:rPr>
              <w:t>2</w:t>
            </w:r>
          </w:p>
        </w:tc>
      </w:tr>
    </w:tbl>
    <w:p w14:paraId="0449CC82" w14:textId="77777777" w:rsidR="00706DC3" w:rsidRDefault="00706DC3">
      <w:pPr>
        <w:jc w:val="center"/>
        <w:rPr>
          <w:b/>
          <w:sz w:val="21"/>
        </w:rPr>
      </w:pPr>
    </w:p>
    <w:p w14:paraId="1E3755DE" w14:textId="77777777" w:rsidR="00706DC3" w:rsidRDefault="00706DC3">
      <w:pPr>
        <w:jc w:val="center"/>
        <w:rPr>
          <w:b/>
          <w:sz w:val="21"/>
        </w:rPr>
      </w:pPr>
    </w:p>
    <w:p w14:paraId="4BE5F9CB" w14:textId="77777777" w:rsidR="00706DC3" w:rsidRDefault="00706DC3">
      <w:pPr>
        <w:jc w:val="center"/>
        <w:rPr>
          <w:b/>
          <w:sz w:val="21"/>
        </w:rPr>
      </w:pPr>
    </w:p>
    <w:p w14:paraId="50ACB9E9" w14:textId="77777777" w:rsidR="00706DC3" w:rsidRDefault="00706DC3">
      <w:pPr>
        <w:jc w:val="center"/>
        <w:rPr>
          <w:b/>
          <w:sz w:val="21"/>
        </w:rPr>
      </w:pPr>
    </w:p>
    <w:p w14:paraId="0D64FF55" w14:textId="77777777" w:rsidR="00706DC3" w:rsidRDefault="00706DC3">
      <w:pPr>
        <w:jc w:val="center"/>
        <w:rPr>
          <w:b/>
          <w:sz w:val="21"/>
        </w:rPr>
      </w:pPr>
    </w:p>
    <w:p w14:paraId="76A411A1" w14:textId="77777777" w:rsidR="00706DC3" w:rsidRDefault="00706DC3">
      <w:pPr>
        <w:jc w:val="center"/>
        <w:rPr>
          <w:b/>
          <w:sz w:val="21"/>
        </w:rPr>
      </w:pPr>
    </w:p>
    <w:p w14:paraId="0F453EB5" w14:textId="77777777" w:rsidR="00706DC3" w:rsidRDefault="00706DC3">
      <w:pPr>
        <w:jc w:val="center"/>
        <w:rPr>
          <w:b/>
          <w:sz w:val="21"/>
        </w:rPr>
      </w:pPr>
    </w:p>
    <w:p w14:paraId="6E836AE9" w14:textId="77777777" w:rsidR="00706DC3" w:rsidRDefault="00706DC3">
      <w:pPr>
        <w:jc w:val="center"/>
        <w:rPr>
          <w:b/>
          <w:sz w:val="21"/>
        </w:rPr>
      </w:pPr>
    </w:p>
    <w:p w14:paraId="42A95F96" w14:textId="77777777" w:rsidR="00706DC3" w:rsidRDefault="00706DC3">
      <w:pPr>
        <w:jc w:val="center"/>
        <w:rPr>
          <w:b/>
          <w:sz w:val="21"/>
        </w:rPr>
      </w:pPr>
    </w:p>
    <w:p w14:paraId="76C4C98B" w14:textId="77777777" w:rsidR="00706DC3" w:rsidRDefault="00706DC3">
      <w:pPr>
        <w:jc w:val="center"/>
        <w:rPr>
          <w:b/>
          <w:sz w:val="21"/>
        </w:rPr>
      </w:pPr>
    </w:p>
    <w:p w14:paraId="7674C158" w14:textId="77777777" w:rsidR="00706DC3" w:rsidRDefault="00706DC3">
      <w:pPr>
        <w:jc w:val="center"/>
        <w:rPr>
          <w:b/>
          <w:sz w:val="21"/>
        </w:rPr>
      </w:pPr>
    </w:p>
    <w:p w14:paraId="782A43E0" w14:textId="77777777" w:rsidR="00706DC3" w:rsidRDefault="00706DC3">
      <w:pPr>
        <w:jc w:val="center"/>
        <w:rPr>
          <w:b/>
          <w:sz w:val="21"/>
        </w:rPr>
      </w:pPr>
    </w:p>
    <w:p w14:paraId="087AF2C5" w14:textId="77777777" w:rsidR="00706DC3" w:rsidRDefault="00706DC3">
      <w:pPr>
        <w:jc w:val="center"/>
        <w:rPr>
          <w:b/>
          <w:sz w:val="21"/>
        </w:rPr>
      </w:pPr>
    </w:p>
    <w:p w14:paraId="6FC035EC" w14:textId="77777777" w:rsidR="00706DC3" w:rsidRDefault="00706DC3">
      <w:pPr>
        <w:jc w:val="center"/>
        <w:rPr>
          <w:b/>
          <w:sz w:val="21"/>
        </w:rPr>
      </w:pPr>
    </w:p>
    <w:p w14:paraId="3BE18E14" w14:textId="26E9FE88" w:rsidR="00706DC3" w:rsidRDefault="00706DC3">
      <w:pPr>
        <w:jc w:val="center"/>
        <w:rPr>
          <w:b/>
          <w:sz w:val="21"/>
        </w:rPr>
      </w:pPr>
    </w:p>
    <w:p w14:paraId="79D67C39" w14:textId="34688839" w:rsidR="00260999" w:rsidRDefault="00260999">
      <w:pPr>
        <w:jc w:val="center"/>
        <w:rPr>
          <w:b/>
          <w:sz w:val="21"/>
        </w:rPr>
      </w:pPr>
    </w:p>
    <w:p w14:paraId="293ED3BE" w14:textId="6A4DDC1D" w:rsidR="00260999" w:rsidRDefault="00260999">
      <w:pPr>
        <w:jc w:val="center"/>
        <w:rPr>
          <w:b/>
          <w:sz w:val="21"/>
        </w:rPr>
      </w:pPr>
    </w:p>
    <w:p w14:paraId="4802384D" w14:textId="1836ADCE" w:rsidR="00260999" w:rsidRDefault="00260999">
      <w:pPr>
        <w:jc w:val="center"/>
        <w:rPr>
          <w:b/>
          <w:sz w:val="21"/>
        </w:rPr>
      </w:pPr>
    </w:p>
    <w:p w14:paraId="04B6646C" w14:textId="643739A1" w:rsidR="00260999" w:rsidRDefault="00260999">
      <w:pPr>
        <w:jc w:val="center"/>
        <w:rPr>
          <w:b/>
          <w:sz w:val="21"/>
        </w:rPr>
      </w:pPr>
    </w:p>
    <w:p w14:paraId="35AAD0BF" w14:textId="75170181" w:rsidR="00260999" w:rsidRDefault="00260999">
      <w:pPr>
        <w:jc w:val="center"/>
        <w:rPr>
          <w:b/>
          <w:sz w:val="21"/>
        </w:rPr>
      </w:pPr>
    </w:p>
    <w:p w14:paraId="0EA1B511" w14:textId="6CAC02BF" w:rsidR="00260999" w:rsidRDefault="00260999">
      <w:pPr>
        <w:jc w:val="center"/>
        <w:rPr>
          <w:b/>
          <w:sz w:val="21"/>
        </w:rPr>
      </w:pPr>
    </w:p>
    <w:p w14:paraId="1DF254B9" w14:textId="74A8F015" w:rsidR="00260999" w:rsidRDefault="00260999">
      <w:pPr>
        <w:jc w:val="center"/>
        <w:rPr>
          <w:b/>
          <w:sz w:val="21"/>
        </w:rPr>
      </w:pPr>
    </w:p>
    <w:p w14:paraId="100F3C49" w14:textId="33886A4D" w:rsidR="00260999" w:rsidRDefault="00260999">
      <w:pPr>
        <w:jc w:val="center"/>
        <w:rPr>
          <w:b/>
          <w:sz w:val="21"/>
        </w:rPr>
      </w:pPr>
    </w:p>
    <w:p w14:paraId="1362E524" w14:textId="53FD4F66" w:rsidR="00260999" w:rsidRDefault="00260999">
      <w:pPr>
        <w:jc w:val="center"/>
        <w:rPr>
          <w:b/>
          <w:sz w:val="21"/>
        </w:rPr>
      </w:pPr>
    </w:p>
    <w:p w14:paraId="37DBD42C" w14:textId="076766D7" w:rsidR="00260999" w:rsidRDefault="00260999">
      <w:pPr>
        <w:jc w:val="center"/>
        <w:rPr>
          <w:b/>
          <w:sz w:val="21"/>
        </w:rPr>
      </w:pPr>
    </w:p>
    <w:p w14:paraId="24E10B31" w14:textId="68771C68" w:rsidR="00260999" w:rsidRDefault="00260999">
      <w:pPr>
        <w:jc w:val="center"/>
        <w:rPr>
          <w:b/>
          <w:sz w:val="21"/>
        </w:rPr>
      </w:pPr>
    </w:p>
    <w:p w14:paraId="3C89B82B" w14:textId="0A6B232A" w:rsidR="00260999" w:rsidRDefault="00260999">
      <w:pPr>
        <w:jc w:val="center"/>
        <w:rPr>
          <w:b/>
          <w:sz w:val="21"/>
        </w:rPr>
      </w:pPr>
    </w:p>
    <w:p w14:paraId="4B30B80E" w14:textId="77777777" w:rsidR="00260999" w:rsidRDefault="00260999">
      <w:pPr>
        <w:jc w:val="center"/>
        <w:rPr>
          <w:b/>
          <w:sz w:val="21"/>
        </w:rPr>
      </w:pPr>
    </w:p>
    <w:p w14:paraId="57146C1B" w14:textId="77777777" w:rsidR="00706DC3" w:rsidRDefault="00706DC3">
      <w:pPr>
        <w:jc w:val="center"/>
        <w:rPr>
          <w:b/>
          <w:sz w:val="21"/>
        </w:rPr>
      </w:pPr>
    </w:p>
    <w:p w14:paraId="458435A7" w14:textId="77777777" w:rsidR="00706DC3" w:rsidRDefault="00706DC3">
      <w:pPr>
        <w:pStyle w:val="TOC"/>
        <w:jc w:val="center"/>
      </w:pPr>
      <w:bookmarkStart w:id="1" w:name="_Toc17355"/>
      <w:r>
        <w:rPr>
          <w:lang w:val="zh-CN"/>
        </w:rPr>
        <w:lastRenderedPageBreak/>
        <w:t>目</w:t>
      </w:r>
      <w:r>
        <w:rPr>
          <w:rFonts w:hint="eastAsia"/>
        </w:rPr>
        <w:t xml:space="preserve">  </w:t>
      </w:r>
      <w:r>
        <w:rPr>
          <w:lang w:val="zh-CN"/>
        </w:rPr>
        <w:t>录</w:t>
      </w:r>
      <w:bookmarkEnd w:id="1"/>
    </w:p>
    <w:p w14:paraId="7C0B2C71" w14:textId="77777777" w:rsidR="00706DC3" w:rsidRDefault="00706DC3">
      <w:pPr>
        <w:pStyle w:val="10"/>
        <w:tabs>
          <w:tab w:val="right" w:leader="dot" w:pos="8306"/>
        </w:tabs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hyperlink w:anchor="_Toc27842" w:history="1">
        <w:r>
          <w:rPr>
            <w:rFonts w:hint="eastAsia"/>
            <w:sz w:val="24"/>
          </w:rPr>
          <w:t>一</w:t>
        </w:r>
        <w:r>
          <w:rPr>
            <w:rFonts w:hint="eastAsia"/>
            <w:sz w:val="24"/>
          </w:rPr>
          <w:t xml:space="preserve"> </w:t>
        </w:r>
        <w:r>
          <w:rPr>
            <w:rFonts w:hint="eastAsia"/>
            <w:sz w:val="24"/>
          </w:rPr>
          <w:t>引</w:t>
        </w:r>
        <w:r>
          <w:rPr>
            <w:rFonts w:hint="eastAsia"/>
            <w:sz w:val="24"/>
          </w:rPr>
          <w:t xml:space="preserve">  </w:t>
        </w:r>
        <w:r>
          <w:rPr>
            <w:rFonts w:hint="eastAsia"/>
            <w:sz w:val="24"/>
          </w:rPr>
          <w:t>言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_Toc27842 </w:instrText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53B4F704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30379" w:history="1">
        <w:r w:rsidR="00706DC3">
          <w:rPr>
            <w:sz w:val="24"/>
          </w:rPr>
          <w:t xml:space="preserve">1.1 </w:t>
        </w:r>
        <w:r w:rsidR="00706DC3">
          <w:rPr>
            <w:rFonts w:hint="eastAsia"/>
            <w:sz w:val="24"/>
          </w:rPr>
          <w:t>编写目的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_Toc30379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1</w:t>
        </w:r>
        <w:r w:rsidR="00706DC3">
          <w:rPr>
            <w:sz w:val="24"/>
          </w:rPr>
          <w:fldChar w:fldCharType="end"/>
        </w:r>
      </w:hyperlink>
    </w:p>
    <w:p w14:paraId="607539FB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23410" w:history="1">
        <w:r w:rsidR="00706DC3">
          <w:rPr>
            <w:rFonts w:hint="eastAsia"/>
            <w:sz w:val="24"/>
          </w:rPr>
          <w:t xml:space="preserve">1.2 </w:t>
        </w:r>
        <w:r w:rsidR="00706DC3">
          <w:rPr>
            <w:rFonts w:hint="eastAsia"/>
            <w:sz w:val="24"/>
          </w:rPr>
          <w:t>读者对象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_Toc23410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1</w:t>
        </w:r>
        <w:r w:rsidR="00706DC3">
          <w:rPr>
            <w:sz w:val="24"/>
          </w:rPr>
          <w:fldChar w:fldCharType="end"/>
        </w:r>
      </w:hyperlink>
    </w:p>
    <w:p w14:paraId="0C3E30BF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13000" w:history="1">
        <w:r w:rsidR="00706DC3">
          <w:rPr>
            <w:sz w:val="24"/>
          </w:rPr>
          <w:t>1.</w:t>
        </w:r>
        <w:r w:rsidR="00706DC3">
          <w:rPr>
            <w:rFonts w:hint="eastAsia"/>
            <w:sz w:val="24"/>
          </w:rPr>
          <w:t>3</w:t>
        </w:r>
        <w:r w:rsidR="00706DC3">
          <w:rPr>
            <w:sz w:val="24"/>
          </w:rPr>
          <w:t xml:space="preserve"> </w:t>
        </w:r>
        <w:r w:rsidR="00706DC3">
          <w:rPr>
            <w:rFonts w:hint="eastAsia"/>
            <w:sz w:val="24"/>
          </w:rPr>
          <w:t>软件项目概述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_Toc13000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1</w:t>
        </w:r>
        <w:r w:rsidR="00706DC3">
          <w:rPr>
            <w:sz w:val="24"/>
          </w:rPr>
          <w:fldChar w:fldCharType="end"/>
        </w:r>
      </w:hyperlink>
    </w:p>
    <w:p w14:paraId="48E0CBB4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13366" w:history="1">
        <w:r w:rsidR="00706DC3">
          <w:rPr>
            <w:sz w:val="24"/>
          </w:rPr>
          <w:t>1.</w:t>
        </w:r>
        <w:r w:rsidR="00706DC3">
          <w:rPr>
            <w:rFonts w:hint="eastAsia"/>
            <w:sz w:val="24"/>
          </w:rPr>
          <w:t>4</w:t>
        </w:r>
        <w:r w:rsidR="00706DC3">
          <w:rPr>
            <w:sz w:val="24"/>
          </w:rPr>
          <w:t xml:space="preserve"> </w:t>
        </w:r>
        <w:r w:rsidR="00706DC3">
          <w:rPr>
            <w:rFonts w:hint="eastAsia"/>
            <w:sz w:val="24"/>
          </w:rPr>
          <w:t>文档概述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_Toc13366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1</w:t>
        </w:r>
        <w:r w:rsidR="00706DC3">
          <w:rPr>
            <w:sz w:val="24"/>
          </w:rPr>
          <w:fldChar w:fldCharType="end"/>
        </w:r>
      </w:hyperlink>
    </w:p>
    <w:p w14:paraId="72F39AB2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4178" w:history="1">
        <w:r w:rsidR="00706DC3">
          <w:rPr>
            <w:sz w:val="24"/>
          </w:rPr>
          <w:t xml:space="preserve">1.5 </w:t>
        </w:r>
        <w:r w:rsidR="00706DC3">
          <w:rPr>
            <w:rFonts w:hint="eastAsia"/>
            <w:sz w:val="24"/>
          </w:rPr>
          <w:t>定义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_Toc4178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1</w:t>
        </w:r>
        <w:r w:rsidR="00706DC3">
          <w:rPr>
            <w:sz w:val="24"/>
          </w:rPr>
          <w:fldChar w:fldCharType="end"/>
        </w:r>
      </w:hyperlink>
    </w:p>
    <w:p w14:paraId="5821A9EB" w14:textId="77777777" w:rsidR="00706DC3" w:rsidRDefault="00CD0AE2">
      <w:pPr>
        <w:pStyle w:val="10"/>
        <w:tabs>
          <w:tab w:val="right" w:leader="dot" w:pos="8306"/>
        </w:tabs>
        <w:rPr>
          <w:sz w:val="24"/>
        </w:rPr>
      </w:pPr>
      <w:hyperlink w:anchor="_Toc16248" w:history="1">
        <w:r w:rsidR="00706DC3">
          <w:rPr>
            <w:rFonts w:hint="eastAsia"/>
            <w:bCs/>
            <w:sz w:val="24"/>
          </w:rPr>
          <w:t>二</w:t>
        </w:r>
        <w:r w:rsidR="00706DC3">
          <w:rPr>
            <w:rFonts w:hint="eastAsia"/>
            <w:bCs/>
            <w:sz w:val="24"/>
          </w:rPr>
          <w:t xml:space="preserve"> </w:t>
        </w:r>
        <w:r w:rsidR="00706DC3">
          <w:rPr>
            <w:rFonts w:hint="eastAsia"/>
            <w:bCs/>
            <w:sz w:val="24"/>
          </w:rPr>
          <w:t>软件设计约束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_Toc16248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2</w:t>
        </w:r>
        <w:r w:rsidR="00706DC3">
          <w:rPr>
            <w:sz w:val="24"/>
          </w:rPr>
          <w:fldChar w:fldCharType="end"/>
        </w:r>
      </w:hyperlink>
    </w:p>
    <w:p w14:paraId="1E80758A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27848" w:history="1">
        <w:r w:rsidR="00706DC3">
          <w:rPr>
            <w:rFonts w:hint="eastAsia"/>
            <w:sz w:val="24"/>
          </w:rPr>
          <w:t xml:space="preserve">2.1 </w:t>
        </w:r>
        <w:r w:rsidR="00706DC3">
          <w:rPr>
            <w:rFonts w:hint="eastAsia"/>
            <w:sz w:val="24"/>
          </w:rPr>
          <w:t>设计目标和原则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_Toc27848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2</w:t>
        </w:r>
        <w:r w:rsidR="00706DC3">
          <w:rPr>
            <w:sz w:val="24"/>
          </w:rPr>
          <w:fldChar w:fldCharType="end"/>
        </w:r>
      </w:hyperlink>
    </w:p>
    <w:p w14:paraId="4129E874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7152" w:history="1">
        <w:r w:rsidR="00706DC3">
          <w:rPr>
            <w:rFonts w:hint="eastAsia"/>
            <w:sz w:val="24"/>
          </w:rPr>
          <w:t xml:space="preserve">2.2 </w:t>
        </w:r>
        <w:r w:rsidR="00706DC3">
          <w:rPr>
            <w:rFonts w:hint="eastAsia"/>
            <w:sz w:val="24"/>
          </w:rPr>
          <w:t>设计约束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_Toc7152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2</w:t>
        </w:r>
        <w:r w:rsidR="00706DC3">
          <w:rPr>
            <w:sz w:val="24"/>
          </w:rPr>
          <w:fldChar w:fldCharType="end"/>
        </w:r>
      </w:hyperlink>
    </w:p>
    <w:p w14:paraId="7FC78241" w14:textId="77777777" w:rsidR="00706DC3" w:rsidRDefault="00CD0AE2">
      <w:pPr>
        <w:pStyle w:val="10"/>
        <w:tabs>
          <w:tab w:val="right" w:leader="dot" w:pos="8306"/>
        </w:tabs>
        <w:rPr>
          <w:sz w:val="24"/>
        </w:rPr>
      </w:pPr>
      <w:hyperlink w:anchor="_Toc31" w:history="1">
        <w:r w:rsidR="00706DC3">
          <w:rPr>
            <w:rFonts w:hint="eastAsia"/>
            <w:bCs/>
            <w:sz w:val="24"/>
          </w:rPr>
          <w:t>三</w:t>
        </w:r>
        <w:r w:rsidR="00706DC3">
          <w:rPr>
            <w:rFonts w:hint="eastAsia"/>
            <w:bCs/>
            <w:sz w:val="24"/>
          </w:rPr>
          <w:t xml:space="preserve"> </w:t>
        </w:r>
        <w:r w:rsidR="00706DC3">
          <w:rPr>
            <w:rFonts w:hint="eastAsia"/>
            <w:bCs/>
            <w:sz w:val="24"/>
          </w:rPr>
          <w:t>软件设计描述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_Toc31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3</w:t>
        </w:r>
        <w:r w:rsidR="00706DC3">
          <w:rPr>
            <w:sz w:val="24"/>
          </w:rPr>
          <w:fldChar w:fldCharType="end"/>
        </w:r>
      </w:hyperlink>
    </w:p>
    <w:p w14:paraId="23DCE8D5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31185" w:history="1">
        <w:r w:rsidR="00706DC3">
          <w:rPr>
            <w:rFonts w:hint="eastAsia"/>
            <w:sz w:val="24"/>
          </w:rPr>
          <w:t xml:space="preserve">3.1 </w:t>
        </w:r>
        <w:r w:rsidR="00706DC3">
          <w:rPr>
            <w:rFonts w:hint="eastAsia"/>
            <w:sz w:val="24"/>
          </w:rPr>
          <w:t>总体设计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_Toc31185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3</w:t>
        </w:r>
        <w:r w:rsidR="00706DC3">
          <w:rPr>
            <w:sz w:val="24"/>
          </w:rPr>
          <w:fldChar w:fldCharType="end"/>
        </w:r>
      </w:hyperlink>
    </w:p>
    <w:p w14:paraId="6CDCF889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26728" w:history="1">
        <w:r w:rsidR="00706DC3">
          <w:rPr>
            <w:rFonts w:ascii="Arial" w:hAnsi="Arial" w:hint="eastAsia"/>
            <w:bCs/>
            <w:sz w:val="24"/>
          </w:rPr>
          <w:t>3.1.1</w:t>
        </w:r>
        <w:r w:rsidR="00706DC3">
          <w:rPr>
            <w:rFonts w:ascii="Arial" w:hAnsi="Arial" w:hint="eastAsia"/>
            <w:bCs/>
            <w:sz w:val="24"/>
          </w:rPr>
          <w:t>功能说明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_Toc26728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3</w:t>
        </w:r>
        <w:r w:rsidR="00706DC3">
          <w:rPr>
            <w:sz w:val="24"/>
          </w:rPr>
          <w:fldChar w:fldCharType="end"/>
        </w:r>
      </w:hyperlink>
    </w:p>
    <w:p w14:paraId="743792B5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24140" w:history="1">
        <w:r w:rsidR="00706DC3">
          <w:rPr>
            <w:rFonts w:ascii="Arial" w:hAnsi="Arial" w:hint="eastAsia"/>
            <w:bCs/>
            <w:sz w:val="24"/>
          </w:rPr>
          <w:t>3.1.2</w:t>
        </w:r>
        <w:r w:rsidR="00706DC3">
          <w:rPr>
            <w:rFonts w:ascii="Arial" w:hAnsi="Arial" w:hint="eastAsia"/>
            <w:bCs/>
            <w:sz w:val="24"/>
          </w:rPr>
          <w:t>功能框图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_Toc24140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3</w:t>
        </w:r>
        <w:r w:rsidR="00706DC3">
          <w:rPr>
            <w:sz w:val="24"/>
          </w:rPr>
          <w:fldChar w:fldCharType="end"/>
        </w:r>
      </w:hyperlink>
    </w:p>
    <w:p w14:paraId="13041C2C" w14:textId="6508425E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31128" w:history="1">
        <w:r w:rsidR="00706DC3">
          <w:rPr>
            <w:rFonts w:ascii="Arial" w:hAnsi="Arial" w:hint="eastAsia"/>
            <w:bCs/>
            <w:sz w:val="24"/>
          </w:rPr>
          <w:t xml:space="preserve">3.2 </w:t>
        </w:r>
        <w:r w:rsidR="00706DC3">
          <w:rPr>
            <w:rFonts w:ascii="Arial" w:hAnsi="Arial" w:hint="eastAsia"/>
            <w:bCs/>
            <w:sz w:val="24"/>
          </w:rPr>
          <w:t>接口协议</w:t>
        </w:r>
        <w:r w:rsidR="00706DC3">
          <w:rPr>
            <w:sz w:val="24"/>
          </w:rPr>
          <w:tab/>
        </w:r>
        <w:r w:rsidR="00E86AE1">
          <w:rPr>
            <w:sz w:val="24"/>
          </w:rPr>
          <w:t>4</w:t>
        </w:r>
      </w:hyperlink>
    </w:p>
    <w:p w14:paraId="1FB9858D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11003" w:history="1">
        <w:r w:rsidR="00706DC3">
          <w:rPr>
            <w:rFonts w:ascii="Arial" w:hAnsi="Arial" w:hint="eastAsia"/>
            <w:bCs/>
            <w:sz w:val="24"/>
          </w:rPr>
          <w:t xml:space="preserve">3.3 </w:t>
        </w:r>
        <w:r w:rsidR="00706DC3">
          <w:rPr>
            <w:rFonts w:ascii="Arial" w:hAnsi="Arial" w:hint="eastAsia"/>
            <w:bCs/>
            <w:sz w:val="24"/>
          </w:rPr>
          <w:t>程序编写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_Toc11003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4</w:t>
        </w:r>
        <w:r w:rsidR="00706DC3">
          <w:rPr>
            <w:sz w:val="24"/>
          </w:rPr>
          <w:fldChar w:fldCharType="end"/>
        </w:r>
      </w:hyperlink>
    </w:p>
    <w:p w14:paraId="2B45233A" w14:textId="7777777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24177" w:history="1">
        <w:r w:rsidR="00706DC3">
          <w:rPr>
            <w:rFonts w:ascii="Arial" w:hAnsi="Arial" w:hint="eastAsia"/>
            <w:bCs/>
            <w:sz w:val="24"/>
          </w:rPr>
          <w:t xml:space="preserve">3.3.1 </w:t>
        </w:r>
        <w:r w:rsidR="00706DC3">
          <w:rPr>
            <w:rFonts w:ascii="Arial" w:hAnsi="Arial" w:hint="eastAsia"/>
            <w:bCs/>
            <w:sz w:val="24"/>
          </w:rPr>
          <w:t>主程序</w:t>
        </w:r>
        <w:r w:rsidR="00706DC3">
          <w:rPr>
            <w:sz w:val="24"/>
          </w:rPr>
          <w:tab/>
        </w:r>
        <w:r w:rsidR="00706DC3">
          <w:rPr>
            <w:sz w:val="24"/>
          </w:rPr>
          <w:fldChar w:fldCharType="begin"/>
        </w:r>
        <w:r w:rsidR="00706DC3">
          <w:rPr>
            <w:sz w:val="24"/>
          </w:rPr>
          <w:instrText xml:space="preserve"> PAGEREF _Toc24177 </w:instrText>
        </w:r>
        <w:r w:rsidR="00706DC3">
          <w:rPr>
            <w:sz w:val="24"/>
          </w:rPr>
          <w:fldChar w:fldCharType="separate"/>
        </w:r>
        <w:r w:rsidR="00706DC3">
          <w:rPr>
            <w:sz w:val="24"/>
          </w:rPr>
          <w:t>4</w:t>
        </w:r>
        <w:r w:rsidR="00706DC3">
          <w:rPr>
            <w:sz w:val="24"/>
          </w:rPr>
          <w:fldChar w:fldCharType="end"/>
        </w:r>
      </w:hyperlink>
    </w:p>
    <w:p w14:paraId="166539F8" w14:textId="2154766D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14562" w:history="1">
        <w:r w:rsidR="00706DC3">
          <w:rPr>
            <w:rFonts w:ascii="Arial" w:hAnsi="Arial" w:hint="eastAsia"/>
            <w:bCs/>
            <w:sz w:val="24"/>
          </w:rPr>
          <w:t>3.3.2</w:t>
        </w:r>
        <w:r w:rsidR="00706DC3">
          <w:rPr>
            <w:rFonts w:ascii="Arial" w:hAnsi="Arial" w:hint="eastAsia"/>
            <w:bCs/>
            <w:sz w:val="24"/>
          </w:rPr>
          <w:t>子程序</w:t>
        </w:r>
        <w:r w:rsidR="00706DC3">
          <w:rPr>
            <w:sz w:val="24"/>
          </w:rPr>
          <w:tab/>
        </w:r>
        <w:r w:rsidR="00E86AE1">
          <w:rPr>
            <w:sz w:val="24"/>
          </w:rPr>
          <w:t>6</w:t>
        </w:r>
      </w:hyperlink>
    </w:p>
    <w:p w14:paraId="446DA706" w14:textId="33F0638B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10247" w:history="1">
        <w:r w:rsidR="00706DC3">
          <w:rPr>
            <w:rFonts w:ascii="Arial" w:hAnsi="Arial" w:hint="eastAsia"/>
            <w:bCs/>
            <w:sz w:val="24"/>
          </w:rPr>
          <w:t>3.4</w:t>
        </w:r>
        <w:r w:rsidR="00706DC3">
          <w:rPr>
            <w:rFonts w:ascii="Arial" w:hAnsi="Arial" w:hint="eastAsia"/>
            <w:bCs/>
            <w:sz w:val="24"/>
          </w:rPr>
          <w:t>源文件列表</w:t>
        </w:r>
        <w:r w:rsidR="00706DC3">
          <w:rPr>
            <w:sz w:val="24"/>
          </w:rPr>
          <w:tab/>
        </w:r>
        <w:r w:rsidR="00E86AE1">
          <w:rPr>
            <w:sz w:val="24"/>
          </w:rPr>
          <w:t>11</w:t>
        </w:r>
      </w:hyperlink>
    </w:p>
    <w:p w14:paraId="3DAD7968" w14:textId="708CA717" w:rsidR="00706DC3" w:rsidRDefault="00CD0AE2">
      <w:pPr>
        <w:pStyle w:val="20"/>
        <w:tabs>
          <w:tab w:val="right" w:leader="dot" w:pos="8306"/>
        </w:tabs>
        <w:ind w:left="400"/>
        <w:rPr>
          <w:sz w:val="24"/>
        </w:rPr>
      </w:pPr>
      <w:hyperlink w:anchor="_Toc2143" w:history="1">
        <w:r w:rsidR="00706DC3">
          <w:rPr>
            <w:rFonts w:hint="eastAsia"/>
            <w:sz w:val="24"/>
          </w:rPr>
          <w:t>3.5</w:t>
        </w:r>
        <w:r w:rsidR="00706DC3">
          <w:rPr>
            <w:rFonts w:hint="eastAsia"/>
            <w:sz w:val="24"/>
          </w:rPr>
          <w:t>相关参考资料及文档</w:t>
        </w:r>
        <w:r w:rsidR="00706DC3">
          <w:rPr>
            <w:sz w:val="24"/>
          </w:rPr>
          <w:tab/>
        </w:r>
        <w:r w:rsidR="00E86AE1">
          <w:rPr>
            <w:sz w:val="24"/>
          </w:rPr>
          <w:t>11</w:t>
        </w:r>
      </w:hyperlink>
    </w:p>
    <w:p w14:paraId="718AAFCE" w14:textId="77777777" w:rsidR="00706DC3" w:rsidRDefault="00706DC3">
      <w:pPr>
        <w:rPr>
          <w:sz w:val="24"/>
        </w:rPr>
        <w:sectPr w:rsidR="00706DC3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720" w:footer="720" w:gutter="0"/>
          <w:pgNumType w:fmt="upperRoman" w:start="1"/>
          <w:cols w:space="720"/>
        </w:sectPr>
      </w:pPr>
      <w:r>
        <w:rPr>
          <w:sz w:val="24"/>
        </w:rPr>
        <w:fldChar w:fldCharType="end"/>
      </w:r>
    </w:p>
    <w:p w14:paraId="708761A0" w14:textId="77777777" w:rsidR="00706DC3" w:rsidRDefault="00706DC3">
      <w:pPr>
        <w:rPr>
          <w:sz w:val="24"/>
        </w:rPr>
      </w:pPr>
    </w:p>
    <w:p w14:paraId="14B937A1" w14:textId="77777777" w:rsidR="00706DC3" w:rsidRDefault="00706DC3">
      <w:pPr>
        <w:pStyle w:val="1"/>
      </w:pPr>
      <w:bookmarkStart w:id="2" w:name="_Toc485198808"/>
      <w:bookmarkStart w:id="3" w:name="_Toc485199128"/>
      <w:bookmarkStart w:id="4" w:name="_Toc485701851"/>
      <w:bookmarkStart w:id="5" w:name="_Toc485702102"/>
      <w:bookmarkStart w:id="6" w:name="_Toc487944044"/>
      <w:bookmarkStart w:id="7" w:name="_Toc529543852"/>
      <w:bookmarkStart w:id="8" w:name="_Toc20750349"/>
      <w:bookmarkStart w:id="9" w:name="_Toc27842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</w:rPr>
        <w:t>言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097E2BF" w14:textId="77777777" w:rsidR="00706DC3" w:rsidRDefault="00706DC3">
      <w:pPr>
        <w:pStyle w:val="2"/>
        <w:numPr>
          <w:ilvl w:val="0"/>
          <w:numId w:val="0"/>
        </w:numPr>
      </w:pPr>
      <w:bookmarkStart w:id="10" w:name="_Toc472758527"/>
      <w:bookmarkStart w:id="11" w:name="_Toc485198809"/>
      <w:bookmarkStart w:id="12" w:name="_Toc487944045"/>
      <w:bookmarkStart w:id="13" w:name="_Toc529543853"/>
      <w:bookmarkStart w:id="14" w:name="_Toc20750350"/>
      <w:bookmarkStart w:id="15" w:name="_Toc30379"/>
      <w:r>
        <w:t xml:space="preserve">1.1 </w:t>
      </w:r>
      <w:r>
        <w:rPr>
          <w:rFonts w:hint="eastAsia"/>
        </w:rPr>
        <w:t>编写目的</w:t>
      </w:r>
      <w:bookmarkEnd w:id="10"/>
      <w:bookmarkEnd w:id="11"/>
      <w:bookmarkEnd w:id="12"/>
      <w:bookmarkEnd w:id="13"/>
      <w:bookmarkEnd w:id="14"/>
      <w:bookmarkEnd w:id="15"/>
    </w:p>
    <w:p w14:paraId="76B89AF1" w14:textId="77777777" w:rsidR="00137F27" w:rsidRPr="00912A8A" w:rsidRDefault="00912A8A">
      <w:pPr>
        <w:pStyle w:val="21"/>
        <w:ind w:left="0" w:firstLine="540"/>
        <w:rPr>
          <w:sz w:val="24"/>
        </w:rPr>
      </w:pPr>
      <w:r w:rsidRPr="00912A8A">
        <w:rPr>
          <w:rFonts w:hint="eastAsia"/>
          <w:sz w:val="24"/>
        </w:rPr>
        <w:t>更好地展现小组作品，</w:t>
      </w:r>
      <w:r>
        <w:rPr>
          <w:rFonts w:hint="eastAsia"/>
          <w:sz w:val="24"/>
        </w:rPr>
        <w:t>阐述系统结构和设计思路，清晰说明系统设计中每个部分的原理</w:t>
      </w:r>
      <w:r w:rsidR="00E00B20">
        <w:rPr>
          <w:rFonts w:hint="eastAsia"/>
          <w:sz w:val="24"/>
        </w:rPr>
        <w:t>，方便读者更加了解</w:t>
      </w:r>
      <w:r w:rsidR="00DC3140">
        <w:rPr>
          <w:rFonts w:hint="eastAsia"/>
          <w:sz w:val="24"/>
        </w:rPr>
        <w:t>我们的</w:t>
      </w:r>
      <w:r w:rsidR="00E00B20">
        <w:rPr>
          <w:rFonts w:hint="eastAsia"/>
          <w:sz w:val="24"/>
        </w:rPr>
        <w:t>设计系统</w:t>
      </w:r>
      <w:r w:rsidR="000B6B7F">
        <w:rPr>
          <w:rFonts w:hint="eastAsia"/>
          <w:sz w:val="24"/>
        </w:rPr>
        <w:t>。</w:t>
      </w:r>
    </w:p>
    <w:p w14:paraId="231CF408" w14:textId="77777777" w:rsidR="00706DC3" w:rsidRDefault="00706DC3">
      <w:pPr>
        <w:pStyle w:val="2"/>
        <w:numPr>
          <w:ilvl w:val="0"/>
          <w:numId w:val="0"/>
        </w:numPr>
      </w:pPr>
      <w:bookmarkStart w:id="16" w:name="_Toc472758528"/>
      <w:bookmarkStart w:id="17" w:name="_Toc485198810"/>
      <w:bookmarkStart w:id="18" w:name="_Toc487944046"/>
      <w:bookmarkStart w:id="19" w:name="_Toc529543854"/>
      <w:bookmarkStart w:id="20" w:name="_Toc20750351"/>
      <w:bookmarkStart w:id="21" w:name="_Toc23410"/>
      <w:r>
        <w:rPr>
          <w:rFonts w:hint="eastAsia"/>
        </w:rPr>
        <w:t xml:space="preserve">1.2 </w:t>
      </w:r>
      <w:r>
        <w:rPr>
          <w:rFonts w:hint="eastAsia"/>
        </w:rPr>
        <w:t>读者对象</w:t>
      </w:r>
      <w:bookmarkEnd w:id="16"/>
      <w:bookmarkEnd w:id="17"/>
      <w:bookmarkEnd w:id="18"/>
      <w:bookmarkEnd w:id="19"/>
      <w:bookmarkEnd w:id="20"/>
      <w:bookmarkEnd w:id="21"/>
    </w:p>
    <w:p w14:paraId="28CAA0B6" w14:textId="77777777" w:rsidR="00706DC3" w:rsidRPr="001B0EE6" w:rsidRDefault="00DE04DE">
      <w:pPr>
        <w:pStyle w:val="21"/>
        <w:ind w:left="0" w:firstLine="540"/>
        <w:rPr>
          <w:sz w:val="24"/>
        </w:rPr>
      </w:pPr>
      <w:r>
        <w:rPr>
          <w:rFonts w:hint="eastAsia"/>
          <w:sz w:val="24"/>
        </w:rPr>
        <w:t>系统使用者；</w:t>
      </w:r>
      <w:r w:rsidR="001B0EE6" w:rsidRPr="001B0EE6">
        <w:rPr>
          <w:rFonts w:hint="eastAsia"/>
          <w:sz w:val="24"/>
        </w:rPr>
        <w:t>在校师生</w:t>
      </w:r>
      <w:r w:rsidR="001B0EE6">
        <w:rPr>
          <w:rFonts w:hint="eastAsia"/>
          <w:sz w:val="24"/>
        </w:rPr>
        <w:t>；</w:t>
      </w:r>
      <w:r w:rsidR="00137F27">
        <w:rPr>
          <w:rFonts w:hint="eastAsia"/>
          <w:sz w:val="24"/>
        </w:rPr>
        <w:t>M</w:t>
      </w:r>
      <w:r w:rsidR="00137F27">
        <w:rPr>
          <w:sz w:val="24"/>
        </w:rPr>
        <w:t>AX7219</w:t>
      </w:r>
      <w:r w:rsidR="00137F27">
        <w:rPr>
          <w:rFonts w:hint="eastAsia"/>
          <w:sz w:val="24"/>
        </w:rPr>
        <w:t>点阵的使用者；编程初学</w:t>
      </w:r>
      <w:r w:rsidR="000C0CF7">
        <w:rPr>
          <w:rFonts w:hint="eastAsia"/>
          <w:sz w:val="24"/>
        </w:rPr>
        <w:t>者</w:t>
      </w:r>
      <w:r w:rsidR="00912A8A">
        <w:rPr>
          <w:rFonts w:hint="eastAsia"/>
          <w:sz w:val="24"/>
        </w:rPr>
        <w:t>等</w:t>
      </w:r>
    </w:p>
    <w:p w14:paraId="00843CBD" w14:textId="77777777" w:rsidR="00706DC3" w:rsidRDefault="00706DC3">
      <w:pPr>
        <w:pStyle w:val="2"/>
        <w:numPr>
          <w:ilvl w:val="0"/>
          <w:numId w:val="0"/>
        </w:numPr>
      </w:pPr>
      <w:bookmarkStart w:id="22" w:name="_Toc472758531"/>
      <w:bookmarkStart w:id="23" w:name="_Toc485198813"/>
      <w:bookmarkStart w:id="24" w:name="_Toc487944049"/>
      <w:bookmarkStart w:id="25" w:name="_Toc529543856"/>
      <w:bookmarkStart w:id="26" w:name="_Toc20750352"/>
      <w:bookmarkStart w:id="27" w:name="_Toc13000"/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软件项目</w:t>
      </w:r>
      <w:bookmarkEnd w:id="22"/>
      <w:bookmarkEnd w:id="23"/>
      <w:bookmarkEnd w:id="24"/>
      <w:bookmarkEnd w:id="25"/>
      <w:r>
        <w:rPr>
          <w:rFonts w:hint="eastAsia"/>
        </w:rPr>
        <w:t>概述</w:t>
      </w:r>
      <w:bookmarkEnd w:id="26"/>
      <w:bookmarkEnd w:id="27"/>
    </w:p>
    <w:p w14:paraId="3D852685" w14:textId="77777777" w:rsidR="00466C04" w:rsidRDefault="000C0CF7" w:rsidP="00466C04">
      <w:pPr>
        <w:pStyle w:val="21"/>
        <w:ind w:left="840" w:firstLineChars="200" w:firstLine="480"/>
        <w:rPr>
          <w:sz w:val="24"/>
        </w:rPr>
      </w:pPr>
      <w:r>
        <w:rPr>
          <w:rFonts w:hint="eastAsia"/>
          <w:sz w:val="24"/>
        </w:rPr>
        <w:t>为</w:t>
      </w:r>
      <w:r w:rsidRPr="000C0CF7">
        <w:rPr>
          <w:rFonts w:hint="eastAsia"/>
          <w:sz w:val="24"/>
        </w:rPr>
        <w:t>实现课程要求</w:t>
      </w:r>
      <w:r>
        <w:rPr>
          <w:rFonts w:hint="eastAsia"/>
          <w:sz w:val="24"/>
        </w:rPr>
        <w:t>，以工大百年校庆为主题，使用单片机和点阵实现灯光秀的效果，运用</w:t>
      </w:r>
      <w:r w:rsidR="00466C04">
        <w:rPr>
          <w:rFonts w:hint="eastAsia"/>
          <w:sz w:val="24"/>
        </w:rPr>
        <w:t>课程所学知识，共同</w:t>
      </w:r>
      <w:r>
        <w:rPr>
          <w:rFonts w:hint="eastAsia"/>
          <w:sz w:val="24"/>
        </w:rPr>
        <w:t>迎接工大百年的到来</w:t>
      </w:r>
      <w:r w:rsidR="00466C04">
        <w:rPr>
          <w:rFonts w:hint="eastAsia"/>
          <w:sz w:val="24"/>
        </w:rPr>
        <w:t>。开发目的为以下：</w:t>
      </w:r>
    </w:p>
    <w:p w14:paraId="3823921C" w14:textId="77777777" w:rsidR="00466C04" w:rsidRPr="000B403C" w:rsidRDefault="00466C04" w:rsidP="00466C04">
      <w:pPr>
        <w:pStyle w:val="21"/>
        <w:numPr>
          <w:ilvl w:val="0"/>
          <w:numId w:val="12"/>
        </w:numPr>
        <w:rPr>
          <w:sz w:val="24"/>
        </w:rPr>
      </w:pPr>
      <w:r w:rsidRPr="000B403C">
        <w:rPr>
          <w:rFonts w:hint="eastAsia"/>
          <w:sz w:val="24"/>
        </w:rPr>
        <w:t>学习</w:t>
      </w:r>
      <w:r w:rsidRPr="000B403C">
        <w:rPr>
          <w:rFonts w:hint="eastAsia"/>
          <w:sz w:val="24"/>
        </w:rPr>
        <w:t>M</w:t>
      </w:r>
      <w:r w:rsidRPr="000B403C">
        <w:rPr>
          <w:sz w:val="24"/>
        </w:rPr>
        <w:t>AX7219</w:t>
      </w:r>
      <w:r w:rsidRPr="000B403C">
        <w:rPr>
          <w:rFonts w:hint="eastAsia"/>
          <w:sz w:val="24"/>
        </w:rPr>
        <w:t>的硬件和程序编程</w:t>
      </w:r>
    </w:p>
    <w:p w14:paraId="47A91530" w14:textId="77777777" w:rsidR="00466C04" w:rsidRPr="000B403C" w:rsidRDefault="00466C04" w:rsidP="00466C04">
      <w:pPr>
        <w:pStyle w:val="21"/>
        <w:numPr>
          <w:ilvl w:val="0"/>
          <w:numId w:val="12"/>
        </w:numPr>
        <w:rPr>
          <w:sz w:val="24"/>
        </w:rPr>
      </w:pPr>
      <w:r w:rsidRPr="000B403C">
        <w:rPr>
          <w:rFonts w:hint="eastAsia"/>
          <w:sz w:val="24"/>
        </w:rPr>
        <w:t>学习点阵字模的设计</w:t>
      </w:r>
    </w:p>
    <w:p w14:paraId="3C9EA42F" w14:textId="77777777" w:rsidR="00466C04" w:rsidRPr="000B403C" w:rsidRDefault="00466C04" w:rsidP="00466C04">
      <w:pPr>
        <w:pStyle w:val="21"/>
        <w:numPr>
          <w:ilvl w:val="0"/>
          <w:numId w:val="12"/>
        </w:numPr>
        <w:rPr>
          <w:sz w:val="24"/>
        </w:rPr>
      </w:pPr>
      <w:r w:rsidRPr="000B403C">
        <w:rPr>
          <w:rFonts w:hint="eastAsia"/>
          <w:sz w:val="24"/>
        </w:rPr>
        <w:t>学习</w:t>
      </w:r>
      <w:r w:rsidRPr="000B403C">
        <w:rPr>
          <w:rFonts w:hint="eastAsia"/>
          <w:sz w:val="24"/>
        </w:rPr>
        <w:t>S</w:t>
      </w:r>
      <w:r w:rsidRPr="000B403C">
        <w:rPr>
          <w:sz w:val="24"/>
        </w:rPr>
        <w:t>PI</w:t>
      </w:r>
      <w:r w:rsidR="007D413F">
        <w:rPr>
          <w:rFonts w:hint="eastAsia"/>
          <w:sz w:val="24"/>
        </w:rPr>
        <w:t>通信</w:t>
      </w:r>
      <w:r w:rsidRPr="000B403C">
        <w:rPr>
          <w:rFonts w:hint="eastAsia"/>
          <w:sz w:val="24"/>
        </w:rPr>
        <w:t>协议的原理</w:t>
      </w:r>
    </w:p>
    <w:p w14:paraId="2D0D7F6F" w14:textId="77777777" w:rsidR="00466C04" w:rsidRPr="000B403C" w:rsidRDefault="00466C04" w:rsidP="00466C04">
      <w:pPr>
        <w:pStyle w:val="21"/>
        <w:numPr>
          <w:ilvl w:val="0"/>
          <w:numId w:val="12"/>
        </w:numPr>
        <w:rPr>
          <w:sz w:val="24"/>
        </w:rPr>
      </w:pPr>
      <w:r w:rsidRPr="000B403C">
        <w:rPr>
          <w:rFonts w:hint="eastAsia"/>
          <w:sz w:val="24"/>
        </w:rPr>
        <w:t>掌握嵌入式系统开发环境的</w:t>
      </w:r>
      <w:r w:rsidR="00DE04DE">
        <w:rPr>
          <w:rFonts w:hint="eastAsia"/>
          <w:sz w:val="24"/>
        </w:rPr>
        <w:t>建立</w:t>
      </w:r>
      <w:r w:rsidRPr="000B403C">
        <w:rPr>
          <w:rFonts w:hint="eastAsia"/>
          <w:sz w:val="24"/>
        </w:rPr>
        <w:t>和使用</w:t>
      </w:r>
    </w:p>
    <w:p w14:paraId="79DE8F6D" w14:textId="77777777" w:rsidR="000C0CF7" w:rsidRPr="000C0CF7" w:rsidRDefault="00DE04DE" w:rsidP="00DE04DE">
      <w:pPr>
        <w:pStyle w:val="21"/>
        <w:ind w:firstLineChars="151" w:firstLine="362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466C04" w:rsidRPr="000B403C">
        <w:rPr>
          <w:rFonts w:hint="eastAsia"/>
          <w:sz w:val="24"/>
        </w:rPr>
        <w:t>掌握嵌入式系统基本驱动、应用程序的设计调试和编译移植方法</w:t>
      </w:r>
    </w:p>
    <w:p w14:paraId="6A313B16" w14:textId="77777777" w:rsidR="000B403C" w:rsidRPr="000B403C" w:rsidRDefault="000B403C" w:rsidP="00466C04">
      <w:pPr>
        <w:pStyle w:val="21"/>
        <w:rPr>
          <w:sz w:val="24"/>
        </w:rPr>
      </w:pPr>
    </w:p>
    <w:p w14:paraId="7DB4A9CF" w14:textId="77777777" w:rsidR="00706DC3" w:rsidRDefault="00706DC3">
      <w:pPr>
        <w:pStyle w:val="2"/>
        <w:numPr>
          <w:ilvl w:val="0"/>
          <w:numId w:val="0"/>
        </w:numPr>
      </w:pPr>
      <w:bookmarkStart w:id="28" w:name="_Toc20750353"/>
      <w:bookmarkStart w:id="29" w:name="_Toc13366"/>
      <w:bookmarkStart w:id="30" w:name="_Toc487944050"/>
      <w:bookmarkStart w:id="31" w:name="_Toc485198814"/>
      <w:bookmarkStart w:id="32" w:name="_Toc529543857"/>
      <w:bookmarkStart w:id="33" w:name="_Toc472758532"/>
      <w:r>
        <w:t>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文档概述</w:t>
      </w:r>
      <w:bookmarkEnd w:id="28"/>
      <w:bookmarkEnd w:id="29"/>
    </w:p>
    <w:p w14:paraId="2B6D7AA6" w14:textId="77777777" w:rsidR="00970281" w:rsidRPr="00970281" w:rsidRDefault="00970281">
      <w:pPr>
        <w:pStyle w:val="21"/>
        <w:ind w:left="0" w:firstLine="540"/>
        <w:rPr>
          <w:sz w:val="24"/>
        </w:rPr>
      </w:pPr>
      <w:r w:rsidRPr="00970281">
        <w:rPr>
          <w:rFonts w:hint="eastAsia"/>
          <w:sz w:val="24"/>
        </w:rPr>
        <w:t>本文档</w:t>
      </w:r>
      <w:r w:rsidR="002D72F5">
        <w:rPr>
          <w:rFonts w:hint="eastAsia"/>
          <w:sz w:val="24"/>
        </w:rPr>
        <w:t>整体</w:t>
      </w:r>
      <w:r>
        <w:rPr>
          <w:rFonts w:hint="eastAsia"/>
          <w:sz w:val="24"/>
        </w:rPr>
        <w:t>分为</w:t>
      </w:r>
      <w:r w:rsidRPr="00970281">
        <w:rPr>
          <w:rFonts w:hint="eastAsia"/>
          <w:sz w:val="24"/>
        </w:rPr>
        <w:t>引言、软件设计约束、软件设计描述</w:t>
      </w:r>
      <w:r>
        <w:rPr>
          <w:rFonts w:hint="eastAsia"/>
          <w:sz w:val="24"/>
        </w:rPr>
        <w:t>，从三方面对所搭建的</w:t>
      </w:r>
      <w:r w:rsidR="008B08BA">
        <w:rPr>
          <w:rFonts w:hint="eastAsia"/>
          <w:sz w:val="24"/>
        </w:rPr>
        <w:t>嵌入式系统</w:t>
      </w:r>
      <w:r w:rsidR="002D72F5">
        <w:rPr>
          <w:rFonts w:hint="eastAsia"/>
          <w:sz w:val="24"/>
        </w:rPr>
        <w:t>进行详细说明。包括</w:t>
      </w:r>
      <w:r w:rsidR="004C3546">
        <w:rPr>
          <w:rFonts w:hint="eastAsia"/>
          <w:sz w:val="24"/>
        </w:rPr>
        <w:t>软件的设计目的、设计思路、功能介绍、流程框图、程序源代码、实验效果等。</w:t>
      </w:r>
    </w:p>
    <w:p w14:paraId="22070447" w14:textId="77777777" w:rsidR="00706DC3" w:rsidRDefault="00706DC3">
      <w:pPr>
        <w:pStyle w:val="2"/>
        <w:numPr>
          <w:ilvl w:val="0"/>
          <w:numId w:val="0"/>
        </w:numPr>
      </w:pPr>
      <w:bookmarkStart w:id="34" w:name="_Toc20750354"/>
      <w:bookmarkStart w:id="35" w:name="_Toc4178"/>
      <w:r>
        <w:t xml:space="preserve">1.5 </w:t>
      </w:r>
      <w:r>
        <w:rPr>
          <w:rFonts w:hint="eastAsia"/>
        </w:rPr>
        <w:t>定义</w:t>
      </w:r>
      <w:bookmarkEnd w:id="30"/>
      <w:bookmarkEnd w:id="31"/>
      <w:bookmarkEnd w:id="32"/>
      <w:bookmarkEnd w:id="33"/>
      <w:bookmarkEnd w:id="34"/>
      <w:bookmarkEnd w:id="35"/>
    </w:p>
    <w:p w14:paraId="4F0DF868" w14:textId="77777777" w:rsidR="007D413F" w:rsidRDefault="007D413F">
      <w:pPr>
        <w:pStyle w:val="21"/>
        <w:ind w:left="0" w:firstLine="540"/>
        <w:rPr>
          <w:sz w:val="24"/>
        </w:rPr>
      </w:pPr>
      <w:proofErr w:type="gramStart"/>
      <w:r>
        <w:rPr>
          <w:sz w:val="24"/>
        </w:rPr>
        <w:t>SPI:</w:t>
      </w:r>
      <w:r>
        <w:rPr>
          <w:rFonts w:hint="eastAsia"/>
          <w:sz w:val="24"/>
        </w:rPr>
        <w:t>串行外设接口</w:t>
      </w:r>
      <w:proofErr w:type="gramEnd"/>
    </w:p>
    <w:p w14:paraId="65FF7B08" w14:textId="77777777" w:rsidR="00DE04DE" w:rsidRPr="007D413F" w:rsidRDefault="00DE04DE">
      <w:pPr>
        <w:pStyle w:val="21"/>
        <w:ind w:left="0" w:firstLine="540"/>
        <w:rPr>
          <w:sz w:val="24"/>
        </w:rPr>
      </w:pPr>
      <w:r w:rsidRPr="00DE04DE">
        <w:rPr>
          <w:rFonts w:hint="eastAsia"/>
          <w:sz w:val="24"/>
        </w:rPr>
        <w:t xml:space="preserve">ASCII ((American Standard Code for Information Interchange): </w:t>
      </w:r>
      <w:r w:rsidRPr="00DE04DE">
        <w:rPr>
          <w:rFonts w:hint="eastAsia"/>
          <w:sz w:val="24"/>
        </w:rPr>
        <w:t>美国信息交换标准代码）是基于拉丁字母的一套电脑编码系统，主要用于显示现代英语和其他西欧语言。</w:t>
      </w:r>
    </w:p>
    <w:p w14:paraId="46887413" w14:textId="77777777" w:rsidR="00706DC3" w:rsidRDefault="00706DC3" w:rsidP="00B40113">
      <w:pPr>
        <w:pStyle w:val="21"/>
        <w:rPr>
          <w:sz w:val="24"/>
          <w:shd w:val="pct10" w:color="auto" w:fill="FFFFFF"/>
        </w:rPr>
      </w:pPr>
    </w:p>
    <w:p w14:paraId="7BD9D8C3" w14:textId="77777777" w:rsidR="00706DC3" w:rsidRDefault="00706DC3">
      <w:pPr>
        <w:pStyle w:val="1"/>
      </w:pPr>
      <w:bookmarkStart w:id="36" w:name="_Toc20750356"/>
      <w:bookmarkStart w:id="37" w:name="_Toc16248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软件设计约束</w:t>
      </w:r>
      <w:bookmarkEnd w:id="36"/>
      <w:bookmarkEnd w:id="37"/>
    </w:p>
    <w:p w14:paraId="6F5DBC34" w14:textId="77777777" w:rsidR="00706DC3" w:rsidRDefault="00706DC3">
      <w:pPr>
        <w:pStyle w:val="2"/>
        <w:numPr>
          <w:ilvl w:val="0"/>
          <w:numId w:val="0"/>
        </w:numPr>
      </w:pPr>
      <w:bookmarkStart w:id="38" w:name="_Toc20750357"/>
      <w:bookmarkStart w:id="39" w:name="_Toc27848"/>
      <w:r>
        <w:rPr>
          <w:rFonts w:hint="eastAsia"/>
        </w:rPr>
        <w:t xml:space="preserve">2.1 </w:t>
      </w:r>
      <w:r>
        <w:rPr>
          <w:rFonts w:hint="eastAsia"/>
        </w:rPr>
        <w:t>设计目标和原则</w:t>
      </w:r>
      <w:bookmarkEnd w:id="38"/>
      <w:bookmarkEnd w:id="39"/>
    </w:p>
    <w:p w14:paraId="6F4A4F4B" w14:textId="77777777" w:rsidR="008B08BA" w:rsidRDefault="008B08BA" w:rsidP="001B0EE6">
      <w:pPr>
        <w:pStyle w:val="21"/>
        <w:tabs>
          <w:tab w:val="left" w:pos="840"/>
        </w:tabs>
        <w:ind w:left="840" w:firstLine="0"/>
        <w:rPr>
          <w:sz w:val="24"/>
        </w:rPr>
      </w:pPr>
      <w:r>
        <w:rPr>
          <w:rFonts w:hint="eastAsia"/>
          <w:sz w:val="24"/>
        </w:rPr>
        <w:t>课程要求为：</w:t>
      </w:r>
    </w:p>
    <w:p w14:paraId="10D0D6FA" w14:textId="47964244" w:rsidR="001B0EE6" w:rsidRPr="001B0EE6" w:rsidRDefault="008B08BA" w:rsidP="00B40113">
      <w:pPr>
        <w:pStyle w:val="21"/>
        <w:tabs>
          <w:tab w:val="left" w:pos="840"/>
        </w:tabs>
        <w:ind w:left="1275" w:firstLine="0"/>
        <w:rPr>
          <w:sz w:val="24"/>
        </w:rPr>
      </w:pPr>
      <w:r>
        <w:rPr>
          <w:rFonts w:hint="eastAsia"/>
          <w:sz w:val="24"/>
        </w:rPr>
        <w:t>1.</w:t>
      </w:r>
      <w:r w:rsidR="00B40113">
        <w:rPr>
          <w:sz w:val="24"/>
        </w:rPr>
        <w:t xml:space="preserve"> </w:t>
      </w:r>
      <w:r w:rsidR="001B0EE6" w:rsidRPr="001B0EE6">
        <w:rPr>
          <w:rFonts w:hint="eastAsia"/>
          <w:sz w:val="24"/>
        </w:rPr>
        <w:t>使用</w:t>
      </w:r>
      <w:r w:rsidR="001B0EE6" w:rsidRPr="001B0EE6">
        <w:rPr>
          <w:sz w:val="24"/>
        </w:rPr>
        <w:t>8*8</w:t>
      </w:r>
      <w:r w:rsidR="001B0EE6" w:rsidRPr="001B0EE6">
        <w:rPr>
          <w:rFonts w:hint="eastAsia"/>
          <w:sz w:val="24"/>
        </w:rPr>
        <w:t>的</w:t>
      </w:r>
      <w:r w:rsidR="001B0EE6" w:rsidRPr="001B0EE6">
        <w:rPr>
          <w:sz w:val="24"/>
        </w:rPr>
        <w:t>led</w:t>
      </w:r>
      <w:r w:rsidR="001B0EE6" w:rsidRPr="001B0EE6">
        <w:rPr>
          <w:rFonts w:hint="eastAsia"/>
          <w:sz w:val="24"/>
        </w:rPr>
        <w:t>点阵</w:t>
      </w:r>
      <w:r w:rsidR="001B0EE6" w:rsidRPr="001B0EE6">
        <w:rPr>
          <w:sz w:val="24"/>
        </w:rPr>
        <w:t>1-4</w:t>
      </w:r>
      <w:r w:rsidR="001B0EE6" w:rsidRPr="001B0EE6">
        <w:rPr>
          <w:rFonts w:hint="eastAsia"/>
          <w:sz w:val="24"/>
        </w:rPr>
        <w:t>块，实现</w:t>
      </w:r>
      <w:r w:rsidR="001B0EE6" w:rsidRPr="001B0EE6">
        <w:rPr>
          <w:sz w:val="24"/>
        </w:rPr>
        <w:t>"</w:t>
      </w:r>
      <w:r w:rsidR="001B0EE6" w:rsidRPr="001B0EE6">
        <w:rPr>
          <w:rFonts w:hint="eastAsia"/>
          <w:sz w:val="24"/>
        </w:rPr>
        <w:t>哈尔滨工业大学百年校庆，规格严格，功夫到家</w:t>
      </w:r>
      <w:r w:rsidR="001B0EE6" w:rsidRPr="001B0EE6">
        <w:rPr>
          <w:sz w:val="24"/>
        </w:rPr>
        <w:t>"</w:t>
      </w:r>
      <w:r w:rsidR="001B0EE6" w:rsidRPr="001B0EE6">
        <w:rPr>
          <w:rFonts w:hint="eastAsia"/>
          <w:sz w:val="24"/>
        </w:rPr>
        <w:t>汉字滚动显示。</w:t>
      </w:r>
    </w:p>
    <w:p w14:paraId="36D3E97F" w14:textId="671FBCAE" w:rsidR="001B0EE6" w:rsidRPr="001B0EE6" w:rsidRDefault="001B0EE6" w:rsidP="00B40113">
      <w:pPr>
        <w:pStyle w:val="21"/>
        <w:tabs>
          <w:tab w:val="left" w:pos="840"/>
        </w:tabs>
        <w:ind w:left="1275" w:firstLine="0"/>
        <w:rPr>
          <w:sz w:val="24"/>
        </w:rPr>
      </w:pPr>
      <w:r w:rsidRPr="001B0EE6">
        <w:rPr>
          <w:sz w:val="24"/>
        </w:rPr>
        <w:t>2.</w:t>
      </w:r>
      <w:r w:rsidR="00B40113">
        <w:rPr>
          <w:sz w:val="24"/>
        </w:rPr>
        <w:t xml:space="preserve"> </w:t>
      </w:r>
      <w:r w:rsidRPr="001B0EE6">
        <w:rPr>
          <w:rFonts w:hint="eastAsia"/>
          <w:sz w:val="24"/>
        </w:rPr>
        <w:t>自行设计多个图片或图形动态显示</w:t>
      </w:r>
      <w:r w:rsidRPr="001B0EE6">
        <w:rPr>
          <w:sz w:val="24"/>
        </w:rPr>
        <w:t>(</w:t>
      </w:r>
      <w:r w:rsidRPr="001B0EE6">
        <w:rPr>
          <w:rFonts w:hint="eastAsia"/>
          <w:sz w:val="24"/>
        </w:rPr>
        <w:t>不少于两个</w:t>
      </w:r>
      <w:r w:rsidRPr="001B0EE6">
        <w:rPr>
          <w:sz w:val="24"/>
        </w:rPr>
        <w:t>)</w:t>
      </w:r>
      <w:r w:rsidRPr="001B0EE6">
        <w:rPr>
          <w:rFonts w:hint="eastAsia"/>
          <w:sz w:val="24"/>
        </w:rPr>
        <w:t>，</w:t>
      </w:r>
      <w:proofErr w:type="gramStart"/>
      <w:r w:rsidRPr="001B0EE6">
        <w:rPr>
          <w:rFonts w:hint="eastAsia"/>
          <w:sz w:val="24"/>
        </w:rPr>
        <w:t>如心形</w:t>
      </w:r>
      <w:r w:rsidRPr="001B0EE6">
        <w:rPr>
          <w:sz w:val="24"/>
        </w:rPr>
        <w:t>,</w:t>
      </w:r>
      <w:r w:rsidRPr="001B0EE6">
        <w:rPr>
          <w:rFonts w:hint="eastAsia"/>
          <w:sz w:val="24"/>
        </w:rPr>
        <w:t>礼花等</w:t>
      </w:r>
      <w:proofErr w:type="gramEnd"/>
      <w:r w:rsidRPr="001B0EE6">
        <w:rPr>
          <w:rFonts w:hint="eastAsia"/>
          <w:sz w:val="24"/>
        </w:rPr>
        <w:t>，显示过程中可添加文字，表达对母校百年校庆的祝福，实现</w:t>
      </w:r>
      <w:r w:rsidRPr="001B0EE6">
        <w:rPr>
          <w:sz w:val="24"/>
        </w:rPr>
        <w:t>"</w:t>
      </w:r>
      <w:r w:rsidRPr="001B0EE6">
        <w:rPr>
          <w:rFonts w:hint="eastAsia"/>
          <w:sz w:val="24"/>
        </w:rPr>
        <w:t>灯光秀</w:t>
      </w:r>
      <w:r w:rsidRPr="001B0EE6">
        <w:rPr>
          <w:sz w:val="24"/>
        </w:rPr>
        <w:t>"</w:t>
      </w:r>
      <w:r w:rsidRPr="001B0EE6">
        <w:rPr>
          <w:rFonts w:hint="eastAsia"/>
          <w:sz w:val="24"/>
        </w:rPr>
        <w:t>的效果。</w:t>
      </w:r>
    </w:p>
    <w:p w14:paraId="7AB17B35" w14:textId="0DE00B57" w:rsidR="001B0EE6" w:rsidRDefault="001B0EE6" w:rsidP="00B40113">
      <w:pPr>
        <w:pStyle w:val="21"/>
        <w:tabs>
          <w:tab w:val="left" w:pos="840"/>
        </w:tabs>
        <w:ind w:left="1275" w:firstLine="0"/>
        <w:rPr>
          <w:sz w:val="24"/>
        </w:rPr>
      </w:pPr>
      <w:r w:rsidRPr="001B0EE6">
        <w:rPr>
          <w:sz w:val="24"/>
        </w:rPr>
        <w:t>3.</w:t>
      </w:r>
      <w:r w:rsidR="00B40113">
        <w:rPr>
          <w:sz w:val="24"/>
        </w:rPr>
        <w:t xml:space="preserve"> </w:t>
      </w:r>
      <w:r w:rsidRPr="001B0EE6">
        <w:rPr>
          <w:rFonts w:hint="eastAsia"/>
          <w:sz w:val="24"/>
        </w:rPr>
        <w:t>添加背景音乐，利用蜂鸣器或者扬声器奏响哈尔滨工业大学校歌，使用开发板的</w:t>
      </w:r>
      <w:r w:rsidRPr="001B0EE6">
        <w:rPr>
          <w:sz w:val="24"/>
        </w:rPr>
        <w:t>LED1-LED6</w:t>
      </w:r>
      <w:r w:rsidRPr="001B0EE6">
        <w:rPr>
          <w:rFonts w:hint="eastAsia"/>
          <w:sz w:val="24"/>
        </w:rPr>
        <w:t>显示音高柱</w:t>
      </w:r>
    </w:p>
    <w:p w14:paraId="75A31EC3" w14:textId="77777777" w:rsidR="00B40113" w:rsidRPr="001B0EE6" w:rsidRDefault="00B40113" w:rsidP="001B0EE6">
      <w:pPr>
        <w:pStyle w:val="21"/>
        <w:tabs>
          <w:tab w:val="left" w:pos="840"/>
        </w:tabs>
        <w:ind w:left="840" w:firstLine="0"/>
        <w:rPr>
          <w:sz w:val="24"/>
        </w:rPr>
      </w:pPr>
    </w:p>
    <w:p w14:paraId="05D0AACD" w14:textId="464FE44E" w:rsidR="00AA0B20" w:rsidRPr="00B40113" w:rsidRDefault="00AA0B20" w:rsidP="00AA0B20">
      <w:pPr>
        <w:pStyle w:val="21"/>
        <w:ind w:left="480" w:hangingChars="200" w:hanging="480"/>
        <w:rPr>
          <w:sz w:val="24"/>
        </w:rPr>
      </w:pPr>
      <w:r w:rsidRPr="00B40113">
        <w:rPr>
          <w:rFonts w:hint="eastAsia"/>
          <w:sz w:val="24"/>
        </w:rPr>
        <w:t xml:space="preserve"> </w:t>
      </w:r>
      <w:r w:rsidRPr="00B40113">
        <w:rPr>
          <w:sz w:val="24"/>
        </w:rPr>
        <w:t xml:space="preserve">      </w:t>
      </w:r>
      <w:r w:rsidRPr="00B40113">
        <w:rPr>
          <w:rFonts w:hint="eastAsia"/>
          <w:sz w:val="24"/>
        </w:rPr>
        <w:t>本系统完成了要求</w:t>
      </w:r>
      <w:r w:rsidRPr="00B40113">
        <w:rPr>
          <w:rFonts w:hint="eastAsia"/>
          <w:sz w:val="24"/>
        </w:rPr>
        <w:t>1</w:t>
      </w:r>
      <w:r w:rsidR="00B40113" w:rsidRPr="00B40113">
        <w:rPr>
          <w:rFonts w:hint="eastAsia"/>
          <w:sz w:val="24"/>
        </w:rPr>
        <w:t>、</w:t>
      </w:r>
      <w:r w:rsidRPr="00B40113">
        <w:rPr>
          <w:rFonts w:hint="eastAsia"/>
          <w:sz w:val="24"/>
        </w:rPr>
        <w:t>2</w:t>
      </w:r>
      <w:r w:rsidR="00B40113" w:rsidRPr="00B40113">
        <w:rPr>
          <w:rFonts w:hint="eastAsia"/>
          <w:sz w:val="24"/>
        </w:rPr>
        <w:t>和</w:t>
      </w:r>
      <w:r w:rsidRPr="00B40113">
        <w:rPr>
          <w:sz w:val="24"/>
        </w:rPr>
        <w:t xml:space="preserve"> </w:t>
      </w:r>
      <w:r w:rsidR="00B40113" w:rsidRPr="00B40113">
        <w:rPr>
          <w:sz w:val="24"/>
        </w:rPr>
        <w:t>3</w:t>
      </w:r>
      <w:r w:rsidRPr="00B40113">
        <w:rPr>
          <w:rFonts w:hint="eastAsia"/>
          <w:sz w:val="24"/>
        </w:rPr>
        <w:t>，使用</w:t>
      </w:r>
      <w:r w:rsidRPr="00B40113">
        <w:rPr>
          <w:rFonts w:hint="eastAsia"/>
          <w:sz w:val="24"/>
        </w:rPr>
        <w:t>4</w:t>
      </w:r>
      <w:r w:rsidRPr="00B40113">
        <w:rPr>
          <w:rFonts w:hint="eastAsia"/>
          <w:sz w:val="24"/>
        </w:rPr>
        <w:t>块</w:t>
      </w:r>
      <w:r w:rsidRPr="00B40113">
        <w:rPr>
          <w:rFonts w:hint="eastAsia"/>
          <w:sz w:val="24"/>
        </w:rPr>
        <w:t>8*8</w:t>
      </w:r>
      <w:r w:rsidRPr="00B40113">
        <w:rPr>
          <w:sz w:val="24"/>
        </w:rPr>
        <w:t>LED</w:t>
      </w:r>
      <w:r w:rsidRPr="00B40113">
        <w:rPr>
          <w:rFonts w:hint="eastAsia"/>
          <w:sz w:val="24"/>
        </w:rPr>
        <w:t>点阵，设计了心形、礼花的动态显示，并在其中加入可滚动显示的文字</w:t>
      </w:r>
      <w:r w:rsidR="00B40113" w:rsidRPr="00B40113">
        <w:rPr>
          <w:rFonts w:hint="eastAsia"/>
          <w:sz w:val="24"/>
        </w:rPr>
        <w:t>，并且可以同时播放校歌为背景音乐</w:t>
      </w:r>
      <w:r w:rsidRPr="00B40113">
        <w:rPr>
          <w:rFonts w:hint="eastAsia"/>
          <w:sz w:val="24"/>
        </w:rPr>
        <w:t>。</w:t>
      </w:r>
    </w:p>
    <w:p w14:paraId="31352868" w14:textId="77777777" w:rsidR="00AA0B20" w:rsidRDefault="00AA0B20" w:rsidP="00AA0B20">
      <w:pPr>
        <w:pStyle w:val="21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在设计过程中，遵循的一般原则：</w:t>
      </w:r>
    </w:p>
    <w:p w14:paraId="5F5BDE85" w14:textId="77777777" w:rsidR="00AA0B20" w:rsidRDefault="00AA0B20" w:rsidP="00AA0B20">
      <w:pPr>
        <w:pStyle w:val="21"/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编码的数组采用二进制，方便修改和查看效果</w:t>
      </w:r>
    </w:p>
    <w:p w14:paraId="62746BC2" w14:textId="77777777" w:rsidR="00AA0B20" w:rsidRDefault="00AA0B20" w:rsidP="00AA0B20">
      <w:pPr>
        <w:pStyle w:val="21"/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根据功能划分程序，规划程序结构</w:t>
      </w:r>
    </w:p>
    <w:p w14:paraId="2756CA58" w14:textId="77777777" w:rsidR="00AA0B20" w:rsidRPr="008B08BA" w:rsidRDefault="003F1E8B" w:rsidP="00AA0B20">
      <w:pPr>
        <w:pStyle w:val="21"/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t>添加注释，方便使用者理解程序</w:t>
      </w:r>
    </w:p>
    <w:p w14:paraId="79F09BE4" w14:textId="77777777" w:rsidR="00706DC3" w:rsidRDefault="00706DC3">
      <w:pPr>
        <w:pStyle w:val="2"/>
        <w:numPr>
          <w:ilvl w:val="0"/>
          <w:numId w:val="0"/>
        </w:numPr>
      </w:pPr>
      <w:bookmarkStart w:id="40" w:name="_Toc20750358"/>
      <w:bookmarkStart w:id="41" w:name="_Toc7152"/>
      <w:r>
        <w:rPr>
          <w:rFonts w:hint="eastAsia"/>
        </w:rPr>
        <w:t xml:space="preserve">2.2 </w:t>
      </w:r>
      <w:r>
        <w:rPr>
          <w:rFonts w:hint="eastAsia"/>
        </w:rPr>
        <w:t>设计约束</w:t>
      </w:r>
      <w:bookmarkEnd w:id="40"/>
      <w:bookmarkEnd w:id="41"/>
    </w:p>
    <w:p w14:paraId="1E99698C" w14:textId="77777777" w:rsidR="00706DC3" w:rsidRPr="00B40113" w:rsidRDefault="00706DC3">
      <w:pPr>
        <w:pStyle w:val="21"/>
        <w:numPr>
          <w:ilvl w:val="0"/>
          <w:numId w:val="4"/>
        </w:numPr>
        <w:tabs>
          <w:tab w:val="left" w:pos="840"/>
        </w:tabs>
        <w:rPr>
          <w:sz w:val="24"/>
        </w:rPr>
      </w:pPr>
      <w:r w:rsidRPr="00B40113">
        <w:rPr>
          <w:rFonts w:hint="eastAsia"/>
          <w:sz w:val="24"/>
        </w:rPr>
        <w:t>硬件平台</w:t>
      </w:r>
    </w:p>
    <w:p w14:paraId="7E72F31A" w14:textId="77777777" w:rsidR="00C47606" w:rsidRDefault="00C47606" w:rsidP="00C47606">
      <w:pPr>
        <w:pStyle w:val="21"/>
        <w:ind w:left="840" w:firstLine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SP430F5529</w:t>
      </w:r>
      <w:r w:rsidR="00D0666A">
        <w:rPr>
          <w:rFonts w:hint="eastAsia"/>
          <w:sz w:val="24"/>
        </w:rPr>
        <w:t>实验开发板</w:t>
      </w:r>
    </w:p>
    <w:p w14:paraId="1AE52515" w14:textId="77777777" w:rsidR="00C47606" w:rsidRDefault="001022B9" w:rsidP="00C47606">
      <w:pPr>
        <w:pStyle w:val="21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块</w:t>
      </w:r>
      <w:r w:rsidR="00C47606">
        <w:rPr>
          <w:rFonts w:hint="eastAsia"/>
          <w:sz w:val="24"/>
        </w:rPr>
        <w:t>8*8</w:t>
      </w:r>
      <w:r w:rsidR="00C47606">
        <w:rPr>
          <w:rFonts w:hint="eastAsia"/>
          <w:sz w:val="24"/>
        </w:rPr>
        <w:t>点阵</w:t>
      </w:r>
      <w:r w:rsidR="00D0666A">
        <w:rPr>
          <w:rFonts w:hint="eastAsia"/>
          <w:sz w:val="24"/>
        </w:rPr>
        <w:t>L</w:t>
      </w:r>
      <w:r w:rsidR="00D0666A">
        <w:rPr>
          <w:sz w:val="24"/>
        </w:rPr>
        <w:t>ED</w:t>
      </w:r>
    </w:p>
    <w:p w14:paraId="63CC5B30" w14:textId="77777777" w:rsidR="00D0666A" w:rsidRDefault="001022B9" w:rsidP="00C47606">
      <w:pPr>
        <w:pStyle w:val="21"/>
        <w:rPr>
          <w:sz w:val="24"/>
        </w:rPr>
      </w:pPr>
      <w:r>
        <w:rPr>
          <w:rFonts w:hint="eastAsia"/>
          <w:sz w:val="24"/>
        </w:rPr>
        <w:t>两个</w:t>
      </w:r>
      <w:r w:rsidR="00D0666A">
        <w:rPr>
          <w:rFonts w:hint="eastAsia"/>
          <w:sz w:val="24"/>
        </w:rPr>
        <w:t>面包板</w:t>
      </w:r>
    </w:p>
    <w:p w14:paraId="31D321FF" w14:textId="77777777" w:rsidR="005E3B60" w:rsidRPr="00C47606" w:rsidRDefault="005E3B60" w:rsidP="00C47606">
      <w:pPr>
        <w:pStyle w:val="21"/>
        <w:rPr>
          <w:sz w:val="24"/>
        </w:rPr>
      </w:pPr>
      <w:r>
        <w:rPr>
          <w:rFonts w:hint="eastAsia"/>
          <w:sz w:val="24"/>
        </w:rPr>
        <w:t>杜邦线</w:t>
      </w:r>
    </w:p>
    <w:p w14:paraId="2B48345C" w14:textId="77777777" w:rsidR="00706DC3" w:rsidRPr="005E3B60" w:rsidRDefault="00706DC3">
      <w:pPr>
        <w:pStyle w:val="21"/>
        <w:numPr>
          <w:ilvl w:val="0"/>
          <w:numId w:val="4"/>
        </w:numPr>
        <w:tabs>
          <w:tab w:val="left" w:pos="840"/>
        </w:tabs>
        <w:rPr>
          <w:sz w:val="24"/>
        </w:rPr>
      </w:pPr>
      <w:r w:rsidRPr="005E3B60">
        <w:rPr>
          <w:rFonts w:hint="eastAsia"/>
          <w:sz w:val="24"/>
        </w:rPr>
        <w:t>开发语言</w:t>
      </w:r>
      <w:r w:rsidR="008B08BA" w:rsidRPr="005E3B60">
        <w:rPr>
          <w:rFonts w:hint="eastAsia"/>
          <w:sz w:val="24"/>
        </w:rPr>
        <w:t>：</w:t>
      </w:r>
      <w:r w:rsidR="008B08BA" w:rsidRPr="005E3B60">
        <w:rPr>
          <w:rFonts w:hint="eastAsia"/>
          <w:sz w:val="24"/>
        </w:rPr>
        <w:t>C</w:t>
      </w:r>
      <w:r w:rsidR="008B08BA" w:rsidRPr="005E3B60">
        <w:rPr>
          <w:rFonts w:hint="eastAsia"/>
          <w:sz w:val="24"/>
        </w:rPr>
        <w:t>语言</w:t>
      </w:r>
    </w:p>
    <w:p w14:paraId="0C0D7BE0" w14:textId="77777777" w:rsidR="008B08BA" w:rsidRPr="005E3B60" w:rsidRDefault="00706DC3" w:rsidP="00681458">
      <w:pPr>
        <w:pStyle w:val="21"/>
        <w:numPr>
          <w:ilvl w:val="0"/>
          <w:numId w:val="4"/>
        </w:numPr>
        <w:tabs>
          <w:tab w:val="left" w:pos="840"/>
        </w:tabs>
        <w:rPr>
          <w:sz w:val="24"/>
        </w:rPr>
      </w:pPr>
      <w:r w:rsidRPr="005E3B60">
        <w:rPr>
          <w:rFonts w:hint="eastAsia"/>
          <w:sz w:val="24"/>
        </w:rPr>
        <w:t>开发工具</w:t>
      </w:r>
      <w:r w:rsidR="008B08BA" w:rsidRPr="005E3B60">
        <w:rPr>
          <w:rFonts w:hint="eastAsia"/>
          <w:sz w:val="24"/>
        </w:rPr>
        <w:t>：</w:t>
      </w:r>
      <w:r w:rsidR="008B08BA" w:rsidRPr="005E3B60">
        <w:rPr>
          <w:sz w:val="24"/>
        </w:rPr>
        <w:t>Code Composer Studio</w:t>
      </w:r>
    </w:p>
    <w:p w14:paraId="4F06992A" w14:textId="77777777" w:rsidR="00706DC3" w:rsidRDefault="00706DC3">
      <w:pPr>
        <w:pStyle w:val="21"/>
        <w:tabs>
          <w:tab w:val="left" w:pos="840"/>
        </w:tabs>
        <w:ind w:left="0" w:firstLine="0"/>
        <w:rPr>
          <w:sz w:val="24"/>
          <w:shd w:val="pct10" w:color="auto" w:fill="FFFFFF"/>
        </w:rPr>
        <w:sectPr w:rsidR="00706DC3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800" w:bottom="1440" w:left="1800" w:header="720" w:footer="720" w:gutter="0"/>
          <w:pgNumType w:start="1"/>
          <w:cols w:space="720"/>
          <w:titlePg/>
        </w:sectPr>
      </w:pPr>
    </w:p>
    <w:p w14:paraId="4B2EB12E" w14:textId="77777777" w:rsidR="00706DC3" w:rsidRDefault="00706DC3">
      <w:pPr>
        <w:pStyle w:val="1"/>
      </w:pPr>
      <w:bookmarkStart w:id="43" w:name="_Toc31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软件设计描述</w:t>
      </w:r>
      <w:bookmarkEnd w:id="43"/>
    </w:p>
    <w:p w14:paraId="40E5F404" w14:textId="77777777" w:rsidR="00B40113" w:rsidRDefault="00706DC3" w:rsidP="00B40113">
      <w:pPr>
        <w:pStyle w:val="2"/>
        <w:numPr>
          <w:ilvl w:val="0"/>
          <w:numId w:val="0"/>
        </w:numPr>
      </w:pPr>
      <w:bookmarkStart w:id="44" w:name="_Toc20750360"/>
      <w:bookmarkStart w:id="45" w:name="_Toc31185"/>
      <w:r>
        <w:rPr>
          <w:rFonts w:hint="eastAsia"/>
        </w:rPr>
        <w:t xml:space="preserve">3.1 </w:t>
      </w:r>
      <w:r>
        <w:rPr>
          <w:rFonts w:hint="eastAsia"/>
        </w:rPr>
        <w:t>总体设计</w:t>
      </w:r>
      <w:bookmarkStart w:id="46" w:name="_Toc26728"/>
      <w:bookmarkEnd w:id="44"/>
      <w:bookmarkEnd w:id="45"/>
    </w:p>
    <w:p w14:paraId="7E1FC972" w14:textId="5A927D83" w:rsidR="00706DC3" w:rsidRDefault="00706DC3" w:rsidP="00B40113">
      <w:pPr>
        <w:pStyle w:val="2"/>
        <w:numPr>
          <w:ilvl w:val="0"/>
          <w:numId w:val="0"/>
        </w:numPr>
      </w:pPr>
      <w:r>
        <w:rPr>
          <w:rFonts w:hint="eastAsia"/>
        </w:rPr>
        <w:t>3.1.1</w:t>
      </w:r>
      <w:r>
        <w:rPr>
          <w:rFonts w:hint="eastAsia"/>
        </w:rPr>
        <w:t>功能说明</w:t>
      </w:r>
      <w:bookmarkEnd w:id="46"/>
    </w:p>
    <w:p w14:paraId="0AC0489E" w14:textId="10A06DD6" w:rsidR="00B40113" w:rsidRDefault="00B1782A" w:rsidP="00B40113">
      <w:pPr>
        <w:pStyle w:val="af2"/>
        <w:numPr>
          <w:ilvl w:val="0"/>
          <w:numId w:val="22"/>
        </w:numPr>
      </w:pPr>
      <w:r>
        <w:rPr>
          <w:rFonts w:hint="eastAsia"/>
        </w:rPr>
        <w:t>循环滚动显示</w:t>
      </w:r>
      <w:r w:rsidR="00B40113">
        <w:rPr>
          <w:rFonts w:hint="eastAsia"/>
        </w:rPr>
        <w:t>“哈尔滨工业大学深圳</w:t>
      </w:r>
      <w:r w:rsidR="00B40113">
        <w:rPr>
          <w:rFonts w:hint="eastAsia"/>
        </w:rPr>
        <w:t xml:space="preserve"> </w:t>
      </w:r>
      <w:r w:rsidR="00B40113">
        <w:rPr>
          <w:rFonts w:hint="eastAsia"/>
        </w:rPr>
        <w:t>规格严格功夫到家</w:t>
      </w:r>
      <w:r w:rsidR="00B40113">
        <w:t xml:space="preserve"> </w:t>
      </w:r>
      <w:r w:rsidR="00B40113">
        <w:rPr>
          <w:rFonts w:hint="eastAsia"/>
        </w:rPr>
        <w:t>1920-2020</w:t>
      </w:r>
      <w:r w:rsidR="00B40113">
        <w:rPr>
          <w:rFonts w:hint="eastAsia"/>
        </w:rPr>
        <w:t>百年校庆”；</w:t>
      </w:r>
    </w:p>
    <w:p w14:paraId="0B2E533F" w14:textId="369B50E0" w:rsidR="00B40113" w:rsidRDefault="00B1782A" w:rsidP="00B40113">
      <w:pPr>
        <w:pStyle w:val="af2"/>
        <w:numPr>
          <w:ilvl w:val="0"/>
          <w:numId w:val="22"/>
        </w:numPr>
      </w:pPr>
      <w:r>
        <w:rPr>
          <w:rFonts w:hint="eastAsia"/>
        </w:rPr>
        <w:t>循环显示心形和礼花的动态图片</w:t>
      </w:r>
      <w:r w:rsidR="00B40113">
        <w:rPr>
          <w:rFonts w:hint="eastAsia"/>
        </w:rPr>
        <w:t>；</w:t>
      </w:r>
    </w:p>
    <w:p w14:paraId="006540E5" w14:textId="49656D34" w:rsidR="00AC6562" w:rsidRPr="00B1782A" w:rsidRDefault="00AC6562" w:rsidP="00B40113">
      <w:pPr>
        <w:pStyle w:val="af2"/>
        <w:numPr>
          <w:ilvl w:val="0"/>
          <w:numId w:val="22"/>
        </w:numPr>
      </w:pPr>
      <w:r>
        <w:rPr>
          <w:rFonts w:hint="eastAsia"/>
        </w:rPr>
        <w:t>播放哈工大校歌</w:t>
      </w:r>
      <w:r w:rsidR="00B40113">
        <w:rPr>
          <w:rFonts w:hint="eastAsia"/>
        </w:rPr>
        <w:t>，显示音高柱。</w:t>
      </w:r>
    </w:p>
    <w:p w14:paraId="3B65F683" w14:textId="77777777" w:rsidR="00706DC3" w:rsidRDefault="00706DC3">
      <w:pPr>
        <w:pStyle w:val="2"/>
        <w:numPr>
          <w:ilvl w:val="1"/>
          <w:numId w:val="0"/>
        </w:numPr>
      </w:pPr>
      <w:bookmarkStart w:id="47" w:name="_Toc24140"/>
      <w:r>
        <w:rPr>
          <w:rFonts w:hint="eastAsia"/>
        </w:rPr>
        <w:t>3.1.2</w:t>
      </w:r>
      <w:r>
        <w:rPr>
          <w:rFonts w:hint="eastAsia"/>
        </w:rPr>
        <w:t>功能框图</w:t>
      </w:r>
      <w:bookmarkEnd w:id="47"/>
    </w:p>
    <w:p w14:paraId="118E7446" w14:textId="323A78C4" w:rsidR="00462B44" w:rsidRDefault="00462B44">
      <w:pPr>
        <w:pStyle w:val="2"/>
        <w:numPr>
          <w:ilvl w:val="1"/>
          <w:numId w:val="0"/>
        </w:numPr>
      </w:pPr>
      <w:bookmarkStart w:id="48" w:name="_Toc20750363"/>
      <w:bookmarkStart w:id="49" w:name="_Toc31128"/>
      <w:r>
        <w:rPr>
          <w:noProof/>
        </w:rPr>
        <w:drawing>
          <wp:inline distT="0" distB="0" distL="0" distR="0" wp14:anchorId="4F34B980" wp14:editId="7FAEB872">
            <wp:extent cx="5181334" cy="51595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8" t="5464"/>
                    <a:stretch/>
                  </pic:blipFill>
                  <pic:spPr bwMode="auto">
                    <a:xfrm>
                      <a:off x="0" y="0"/>
                      <a:ext cx="5197384" cy="517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7D40B" w14:textId="77777777" w:rsidR="00B40113" w:rsidRPr="00B40113" w:rsidRDefault="00B40113" w:rsidP="00B40113"/>
    <w:p w14:paraId="3BE3A21E" w14:textId="39587508" w:rsidR="00706DC3" w:rsidRDefault="00706DC3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接口</w:t>
      </w:r>
      <w:bookmarkEnd w:id="48"/>
      <w:bookmarkEnd w:id="49"/>
      <w:r w:rsidR="00554A35">
        <w:rPr>
          <w:rFonts w:hint="eastAsia"/>
        </w:rPr>
        <w:t>说明</w:t>
      </w:r>
    </w:p>
    <w:p w14:paraId="26CF21CE" w14:textId="72FD0FF3" w:rsidR="00706DC3" w:rsidRPr="00B40113" w:rsidRDefault="00706DC3">
      <w:pPr>
        <w:pStyle w:val="21"/>
        <w:numPr>
          <w:ilvl w:val="0"/>
          <w:numId w:val="5"/>
        </w:numPr>
        <w:tabs>
          <w:tab w:val="left" w:pos="840"/>
        </w:tabs>
        <w:rPr>
          <w:rFonts w:ascii="宋体" w:hAnsi="宋体"/>
          <w:sz w:val="24"/>
        </w:rPr>
      </w:pPr>
      <w:r w:rsidRPr="00B40113">
        <w:rPr>
          <w:rFonts w:ascii="宋体" w:hAnsi="宋体" w:hint="eastAsia"/>
          <w:sz w:val="24"/>
        </w:rPr>
        <w:t>软件接口</w:t>
      </w:r>
    </w:p>
    <w:p w14:paraId="7350AB8F" w14:textId="77777777" w:rsidR="00114E03" w:rsidRPr="00CE22D2" w:rsidRDefault="000E493E" w:rsidP="00046959">
      <w:pPr>
        <w:pStyle w:val="21"/>
        <w:ind w:left="840" w:firstLine="0"/>
        <w:rPr>
          <w:rFonts w:ascii="宋体" w:hAnsi="宋体"/>
          <w:sz w:val="24"/>
        </w:rPr>
      </w:pPr>
      <w:r w:rsidRPr="00CE22D2">
        <w:rPr>
          <w:rFonts w:ascii="宋体" w:hAnsi="宋体" w:hint="eastAsia"/>
          <w:sz w:val="24"/>
        </w:rPr>
        <w:t>M</w:t>
      </w:r>
      <w:r w:rsidRPr="00CE22D2">
        <w:rPr>
          <w:rFonts w:ascii="宋体" w:hAnsi="宋体"/>
          <w:sz w:val="24"/>
        </w:rPr>
        <w:t>SP</w:t>
      </w:r>
      <w:r w:rsidR="00046959">
        <w:rPr>
          <w:rFonts w:ascii="宋体" w:hAnsi="宋体"/>
          <w:sz w:val="24"/>
        </w:rPr>
        <w:t>430</w:t>
      </w:r>
      <w:r w:rsidRPr="00CE22D2">
        <w:rPr>
          <w:rFonts w:ascii="宋体" w:hAnsi="宋体"/>
          <w:sz w:val="24"/>
        </w:rPr>
        <w:t>F5529</w:t>
      </w:r>
      <w:r w:rsidR="00114E03" w:rsidRPr="00CE22D2">
        <w:rPr>
          <w:rFonts w:ascii="宋体" w:hAnsi="宋体" w:hint="eastAsia"/>
          <w:sz w:val="24"/>
        </w:rPr>
        <w:t>单片机上的P</w:t>
      </w:r>
      <w:r w:rsidR="00114E03" w:rsidRPr="00CE22D2">
        <w:rPr>
          <w:rFonts w:ascii="宋体" w:hAnsi="宋体"/>
          <w:sz w:val="24"/>
        </w:rPr>
        <w:t>6.0</w:t>
      </w:r>
      <w:r w:rsidR="00114E03" w:rsidRPr="00CE22D2">
        <w:rPr>
          <w:rFonts w:ascii="宋体" w:hAnsi="宋体" w:hint="eastAsia"/>
          <w:sz w:val="24"/>
        </w:rPr>
        <w:t>对应点阵上的I</w:t>
      </w:r>
      <w:r w:rsidR="00114E03" w:rsidRPr="00CE22D2">
        <w:rPr>
          <w:rFonts w:ascii="宋体" w:hAnsi="宋体"/>
          <w:sz w:val="24"/>
        </w:rPr>
        <w:t>N</w:t>
      </w:r>
      <w:r w:rsidR="004D4963">
        <w:rPr>
          <w:rFonts w:ascii="宋体" w:hAnsi="宋体"/>
          <w:sz w:val="24"/>
        </w:rPr>
        <w:t xml:space="preserve"> </w:t>
      </w:r>
      <w:r w:rsidR="004D4963">
        <w:rPr>
          <w:rFonts w:ascii="宋体" w:hAnsi="宋体" w:hint="eastAsia"/>
          <w:sz w:val="24"/>
        </w:rPr>
        <w:t>串行数据输入端</w:t>
      </w:r>
    </w:p>
    <w:p w14:paraId="78D270FA" w14:textId="77777777" w:rsidR="00114E03" w:rsidRPr="00CE22D2" w:rsidRDefault="00114E03" w:rsidP="00046959">
      <w:pPr>
        <w:pStyle w:val="21"/>
        <w:ind w:left="840" w:firstLine="0"/>
        <w:rPr>
          <w:rFonts w:ascii="宋体" w:hAnsi="宋体"/>
          <w:sz w:val="24"/>
        </w:rPr>
      </w:pPr>
      <w:r w:rsidRPr="00CE22D2">
        <w:rPr>
          <w:rFonts w:ascii="宋体" w:hAnsi="宋体" w:hint="eastAsia"/>
          <w:sz w:val="24"/>
        </w:rPr>
        <w:t>P</w:t>
      </w:r>
      <w:r w:rsidRPr="00CE22D2">
        <w:rPr>
          <w:rFonts w:ascii="宋体" w:hAnsi="宋体"/>
          <w:sz w:val="24"/>
        </w:rPr>
        <w:t>6.1</w:t>
      </w:r>
      <w:r w:rsidRPr="00CE22D2">
        <w:rPr>
          <w:rFonts w:ascii="宋体" w:hAnsi="宋体" w:hint="eastAsia"/>
          <w:sz w:val="24"/>
        </w:rPr>
        <w:t>对应C</w:t>
      </w:r>
      <w:r w:rsidRPr="00CE22D2">
        <w:rPr>
          <w:rFonts w:ascii="宋体" w:hAnsi="宋体"/>
          <w:sz w:val="24"/>
        </w:rPr>
        <w:t>S</w:t>
      </w:r>
      <w:r w:rsidR="004D4963">
        <w:rPr>
          <w:rFonts w:ascii="宋体" w:hAnsi="宋体" w:hint="eastAsia"/>
          <w:sz w:val="24"/>
        </w:rPr>
        <w:t>片选端</w:t>
      </w:r>
    </w:p>
    <w:p w14:paraId="3C45138B" w14:textId="77777777" w:rsidR="00114E03" w:rsidRPr="00CE22D2" w:rsidRDefault="00114E03" w:rsidP="00046959">
      <w:pPr>
        <w:pStyle w:val="21"/>
        <w:ind w:left="840" w:firstLine="0"/>
        <w:rPr>
          <w:rFonts w:ascii="宋体" w:hAnsi="宋体"/>
          <w:sz w:val="24"/>
        </w:rPr>
      </w:pPr>
      <w:r w:rsidRPr="00CE22D2">
        <w:rPr>
          <w:rFonts w:ascii="宋体" w:hAnsi="宋体" w:hint="eastAsia"/>
          <w:sz w:val="24"/>
        </w:rPr>
        <w:t>P</w:t>
      </w:r>
      <w:r w:rsidRPr="00CE22D2">
        <w:rPr>
          <w:rFonts w:ascii="宋体" w:hAnsi="宋体"/>
          <w:sz w:val="24"/>
        </w:rPr>
        <w:t>6.2</w:t>
      </w:r>
      <w:r w:rsidRPr="00CE22D2">
        <w:rPr>
          <w:rFonts w:ascii="宋体" w:hAnsi="宋体" w:hint="eastAsia"/>
          <w:sz w:val="24"/>
        </w:rPr>
        <w:t>对应C</w:t>
      </w:r>
      <w:r w:rsidRPr="00CE22D2">
        <w:rPr>
          <w:rFonts w:ascii="宋体" w:hAnsi="宋体"/>
          <w:sz w:val="24"/>
        </w:rPr>
        <w:t>LK</w:t>
      </w:r>
      <w:r w:rsidR="004D4963">
        <w:rPr>
          <w:rFonts w:ascii="宋体" w:hAnsi="宋体" w:hint="eastAsia"/>
          <w:sz w:val="24"/>
        </w:rPr>
        <w:t>时钟序列输入端</w:t>
      </w:r>
    </w:p>
    <w:p w14:paraId="410B848D" w14:textId="77777777" w:rsidR="00114E03" w:rsidRPr="00CE22D2" w:rsidRDefault="00114E03" w:rsidP="00046959">
      <w:pPr>
        <w:pStyle w:val="21"/>
        <w:ind w:left="840" w:firstLine="0"/>
        <w:rPr>
          <w:rFonts w:ascii="宋体" w:hAnsi="宋体"/>
          <w:sz w:val="24"/>
        </w:rPr>
      </w:pPr>
      <w:r w:rsidRPr="00CE22D2">
        <w:rPr>
          <w:rFonts w:ascii="宋体" w:hAnsi="宋体" w:hint="eastAsia"/>
          <w:sz w:val="24"/>
        </w:rPr>
        <w:t>I</w:t>
      </w:r>
      <w:r w:rsidRPr="00CE22D2">
        <w:rPr>
          <w:rFonts w:ascii="宋体" w:hAnsi="宋体"/>
          <w:sz w:val="24"/>
        </w:rPr>
        <w:t>O</w:t>
      </w:r>
      <w:r w:rsidRPr="00CE22D2">
        <w:rPr>
          <w:rFonts w:ascii="宋体" w:hAnsi="宋体" w:hint="eastAsia"/>
          <w:sz w:val="24"/>
        </w:rPr>
        <w:t>口上的高低电平即对应接口的高低电平</w:t>
      </w:r>
    </w:p>
    <w:p w14:paraId="71E8F2E1" w14:textId="77777777" w:rsidR="000E493E" w:rsidRPr="00CE22D2" w:rsidRDefault="000E493E" w:rsidP="00046959">
      <w:pPr>
        <w:pStyle w:val="21"/>
        <w:ind w:left="840"/>
        <w:rPr>
          <w:rFonts w:ascii="宋体" w:hAnsi="宋体"/>
          <w:sz w:val="24"/>
        </w:rPr>
      </w:pPr>
      <w:r w:rsidRPr="00CE22D2">
        <w:rPr>
          <w:rFonts w:ascii="宋体" w:hAnsi="宋体" w:hint="eastAsia"/>
          <w:sz w:val="24"/>
        </w:rPr>
        <w:t>在C</w:t>
      </w:r>
      <w:r w:rsidRPr="00CE22D2">
        <w:rPr>
          <w:rFonts w:ascii="宋体" w:hAnsi="宋体"/>
          <w:sz w:val="24"/>
        </w:rPr>
        <w:t>LK</w:t>
      </w:r>
      <w:r w:rsidRPr="00CE22D2">
        <w:rPr>
          <w:rFonts w:ascii="宋体" w:hAnsi="宋体" w:hint="eastAsia"/>
          <w:sz w:val="24"/>
        </w:rPr>
        <w:t>位于上升沿时，数据才能从I</w:t>
      </w:r>
      <w:r w:rsidRPr="00CE22D2">
        <w:rPr>
          <w:rFonts w:ascii="宋体" w:hAnsi="宋体"/>
          <w:sz w:val="24"/>
        </w:rPr>
        <w:t>N</w:t>
      </w:r>
      <w:r w:rsidRPr="00CE22D2">
        <w:rPr>
          <w:rFonts w:ascii="宋体" w:hAnsi="宋体" w:hint="eastAsia"/>
          <w:sz w:val="24"/>
        </w:rPr>
        <w:t>被载入内部。</w:t>
      </w:r>
      <w:r w:rsidRPr="00CE22D2">
        <w:rPr>
          <w:rFonts w:ascii="宋体" w:hAnsi="宋体"/>
          <w:sz w:val="24"/>
        </w:rPr>
        <w:t>MAX7219</w:t>
      </w:r>
      <w:r w:rsidRPr="00CE22D2">
        <w:rPr>
          <w:rFonts w:ascii="宋体" w:hAnsi="宋体" w:hint="eastAsia"/>
          <w:sz w:val="24"/>
        </w:rPr>
        <w:t>连续数据的后 16 位在C</w:t>
      </w:r>
      <w:r w:rsidRPr="00CE22D2">
        <w:rPr>
          <w:rFonts w:ascii="宋体" w:hAnsi="宋体"/>
          <w:sz w:val="24"/>
        </w:rPr>
        <w:t>S</w:t>
      </w:r>
      <w:r w:rsidRPr="00CE22D2">
        <w:rPr>
          <w:rFonts w:ascii="宋体" w:hAnsi="宋体" w:hint="eastAsia"/>
          <w:sz w:val="24"/>
        </w:rPr>
        <w:t>端的上升沿时被锁定。</w:t>
      </w:r>
    </w:p>
    <w:p w14:paraId="10BAA3E4" w14:textId="77777777" w:rsidR="00114E03" w:rsidRPr="004D4963" w:rsidRDefault="004D4963" w:rsidP="00046959">
      <w:pPr>
        <w:pStyle w:val="21"/>
        <w:ind w:left="840" w:firstLine="0"/>
        <w:rPr>
          <w:rFonts w:ascii="宋体" w:hAnsi="宋体"/>
          <w:sz w:val="24"/>
        </w:rPr>
      </w:pPr>
      <w:r w:rsidRPr="004D4963">
        <w:rPr>
          <w:rFonts w:ascii="宋体" w:hAnsi="宋体" w:hint="eastAsia"/>
          <w:sz w:val="24"/>
        </w:rPr>
        <w:t>程序设计如下：</w:t>
      </w:r>
    </w:p>
    <w:p w14:paraId="632E28EF" w14:textId="77777777" w:rsidR="00446A78" w:rsidRPr="00446A78" w:rsidRDefault="00446A78" w:rsidP="00046959">
      <w:pPr>
        <w:pStyle w:val="21"/>
        <w:ind w:left="840" w:firstLineChars="200" w:firstLine="480"/>
        <w:rPr>
          <w:rFonts w:ascii="宋体" w:hAnsi="宋体"/>
          <w:sz w:val="24"/>
        </w:rPr>
      </w:pPr>
      <w:r w:rsidRPr="00446A78">
        <w:rPr>
          <w:rFonts w:ascii="宋体" w:hAnsi="宋体"/>
          <w:sz w:val="24"/>
        </w:rPr>
        <w:t>#define CS_1 P6OUT |= BIT1</w:t>
      </w:r>
    </w:p>
    <w:p w14:paraId="7CE5411F" w14:textId="77777777" w:rsidR="00446A78" w:rsidRPr="00446A78" w:rsidRDefault="00446A78" w:rsidP="00046959">
      <w:pPr>
        <w:pStyle w:val="21"/>
        <w:ind w:left="840" w:firstLineChars="200" w:firstLine="480"/>
        <w:rPr>
          <w:rFonts w:ascii="宋体" w:hAnsi="宋体"/>
          <w:sz w:val="24"/>
        </w:rPr>
      </w:pPr>
      <w:r w:rsidRPr="00446A78">
        <w:rPr>
          <w:rFonts w:ascii="宋体" w:hAnsi="宋体"/>
          <w:sz w:val="24"/>
        </w:rPr>
        <w:t>#define CS_0 P6OUT &amp;= ~BIT1</w:t>
      </w:r>
    </w:p>
    <w:p w14:paraId="02003C79" w14:textId="77777777" w:rsidR="00446A78" w:rsidRPr="00446A78" w:rsidRDefault="00446A78" w:rsidP="00046959">
      <w:pPr>
        <w:pStyle w:val="21"/>
        <w:ind w:left="840" w:firstLineChars="200" w:firstLine="480"/>
        <w:rPr>
          <w:rFonts w:ascii="宋体" w:hAnsi="宋体"/>
          <w:sz w:val="24"/>
        </w:rPr>
      </w:pPr>
      <w:r w:rsidRPr="00446A78">
        <w:rPr>
          <w:rFonts w:ascii="宋体" w:hAnsi="宋体"/>
          <w:sz w:val="24"/>
        </w:rPr>
        <w:t>#define CLK_1 P6OUT |= BIT2</w:t>
      </w:r>
    </w:p>
    <w:p w14:paraId="5E1CAB52" w14:textId="77777777" w:rsidR="00446A78" w:rsidRPr="00446A78" w:rsidRDefault="00446A78" w:rsidP="00046959">
      <w:pPr>
        <w:pStyle w:val="21"/>
        <w:ind w:left="840" w:firstLineChars="200" w:firstLine="480"/>
        <w:rPr>
          <w:rFonts w:ascii="宋体" w:hAnsi="宋体"/>
          <w:sz w:val="24"/>
        </w:rPr>
      </w:pPr>
      <w:r w:rsidRPr="00446A78">
        <w:rPr>
          <w:rFonts w:ascii="宋体" w:hAnsi="宋体"/>
          <w:sz w:val="24"/>
        </w:rPr>
        <w:t>#define CLK_0 P6OUT &amp;= ~BIT2</w:t>
      </w:r>
    </w:p>
    <w:p w14:paraId="0CE55FEE" w14:textId="77777777" w:rsidR="00446A78" w:rsidRPr="00446A78" w:rsidRDefault="00446A78" w:rsidP="00046959">
      <w:pPr>
        <w:pStyle w:val="21"/>
        <w:ind w:left="840" w:firstLineChars="200" w:firstLine="480"/>
        <w:rPr>
          <w:rFonts w:ascii="宋体" w:hAnsi="宋体"/>
          <w:sz w:val="24"/>
        </w:rPr>
      </w:pPr>
      <w:r w:rsidRPr="00446A78">
        <w:rPr>
          <w:rFonts w:ascii="宋体" w:hAnsi="宋体"/>
          <w:sz w:val="24"/>
        </w:rPr>
        <w:t>#define DIN_1 P6OUT |= BIT0</w:t>
      </w:r>
    </w:p>
    <w:p w14:paraId="569DF098" w14:textId="5175C844" w:rsidR="003F1E8B" w:rsidRDefault="00446A78" w:rsidP="00046959">
      <w:pPr>
        <w:pStyle w:val="21"/>
        <w:ind w:firstLineChars="351" w:firstLine="842"/>
        <w:rPr>
          <w:rFonts w:ascii="宋体" w:hAnsi="宋体"/>
          <w:sz w:val="24"/>
        </w:rPr>
      </w:pPr>
      <w:r w:rsidRPr="00446A78">
        <w:rPr>
          <w:rFonts w:ascii="宋体" w:hAnsi="宋体"/>
          <w:sz w:val="24"/>
        </w:rPr>
        <w:t>#define DIN_0 P6OUT &amp;= ~BIT0</w:t>
      </w:r>
    </w:p>
    <w:p w14:paraId="2E90C700" w14:textId="77777777" w:rsidR="00B40113" w:rsidRPr="00446A78" w:rsidRDefault="00B40113" w:rsidP="00046959">
      <w:pPr>
        <w:pStyle w:val="21"/>
        <w:ind w:firstLineChars="351" w:firstLine="842"/>
        <w:rPr>
          <w:rFonts w:ascii="宋体" w:hAnsi="宋体"/>
          <w:sz w:val="24"/>
        </w:rPr>
      </w:pPr>
    </w:p>
    <w:p w14:paraId="0423EDD6" w14:textId="77777777" w:rsidR="00706DC3" w:rsidRDefault="00706DC3">
      <w:pPr>
        <w:pStyle w:val="2"/>
        <w:numPr>
          <w:ilvl w:val="1"/>
          <w:numId w:val="0"/>
        </w:numPr>
      </w:pPr>
      <w:bookmarkStart w:id="50" w:name="_Toc11003"/>
      <w:r>
        <w:rPr>
          <w:rFonts w:hint="eastAsia"/>
        </w:rPr>
        <w:t xml:space="preserve">3.3 </w:t>
      </w:r>
      <w:r>
        <w:rPr>
          <w:rFonts w:hint="eastAsia"/>
        </w:rPr>
        <w:t>程序编写</w:t>
      </w:r>
      <w:bookmarkEnd w:id="50"/>
    </w:p>
    <w:p w14:paraId="7167CC75" w14:textId="77777777" w:rsidR="00706DC3" w:rsidRDefault="00706DC3">
      <w:pPr>
        <w:pStyle w:val="2"/>
        <w:numPr>
          <w:ilvl w:val="1"/>
          <w:numId w:val="0"/>
        </w:numPr>
      </w:pPr>
      <w:bookmarkStart w:id="51" w:name="_Toc24177"/>
      <w:r>
        <w:rPr>
          <w:rFonts w:hint="eastAsia"/>
        </w:rPr>
        <w:t xml:space="preserve">3.3.1 </w:t>
      </w:r>
      <w:r>
        <w:rPr>
          <w:rFonts w:hint="eastAsia"/>
        </w:rPr>
        <w:t>主程序</w:t>
      </w:r>
      <w:bookmarkEnd w:id="51"/>
    </w:p>
    <w:p w14:paraId="361B9AAB" w14:textId="77777777" w:rsidR="007C012D" w:rsidRPr="00B40113" w:rsidRDefault="007C012D" w:rsidP="007C012D">
      <w:pPr>
        <w:rPr>
          <w:b/>
          <w:bCs/>
        </w:rPr>
      </w:pPr>
      <w:r w:rsidRPr="00B40113">
        <w:rPr>
          <w:rFonts w:hint="eastAsia"/>
          <w:b/>
          <w:bCs/>
        </w:rPr>
        <w:t>int</w:t>
      </w:r>
      <w:r w:rsidRPr="00B40113">
        <w:rPr>
          <w:b/>
          <w:bCs/>
        </w:rPr>
        <w:t xml:space="preserve"> main(void)</w:t>
      </w:r>
    </w:p>
    <w:p w14:paraId="5C0956D4" w14:textId="77777777" w:rsidR="00706DC3" w:rsidRDefault="00706DC3" w:rsidP="008A6D8A">
      <w:pPr>
        <w:pStyle w:val="4"/>
        <w:numPr>
          <w:ilvl w:val="0"/>
          <w:numId w:val="10"/>
        </w:numPr>
      </w:pPr>
      <w:r>
        <w:rPr>
          <w:rFonts w:hint="eastAsia"/>
        </w:rPr>
        <w:t>功能</w:t>
      </w:r>
    </w:p>
    <w:p w14:paraId="05D1B38D" w14:textId="77777777" w:rsidR="00B40113" w:rsidRDefault="008A6D8A" w:rsidP="00266326">
      <w:pPr>
        <w:ind w:left="425"/>
      </w:pPr>
      <w:r>
        <w:rPr>
          <w:rFonts w:hint="eastAsia"/>
        </w:rPr>
        <w:t>输入要显示的内容，并使点阵能够循环</w:t>
      </w:r>
      <w:r w:rsidR="00F95BB0">
        <w:rPr>
          <w:rFonts w:hint="eastAsia"/>
        </w:rPr>
        <w:t>显示</w:t>
      </w:r>
      <w:r w:rsidR="00F67AA7">
        <w:rPr>
          <w:rFonts w:hint="eastAsia"/>
        </w:rPr>
        <w:t>；</w:t>
      </w:r>
    </w:p>
    <w:p w14:paraId="6A74422E" w14:textId="77777777" w:rsidR="00B40113" w:rsidRDefault="00F67AA7" w:rsidP="00266326">
      <w:pPr>
        <w:ind w:left="425"/>
      </w:pPr>
      <w:r>
        <w:rPr>
          <w:rFonts w:hint="eastAsia"/>
        </w:rPr>
        <w:t>显示部分字符画动画；</w:t>
      </w:r>
    </w:p>
    <w:p w14:paraId="6D54F282" w14:textId="531B4E70" w:rsidR="008A6D8A" w:rsidRPr="008A6D8A" w:rsidRDefault="00F67AA7" w:rsidP="00266326">
      <w:pPr>
        <w:ind w:left="425"/>
      </w:pPr>
      <w:r>
        <w:rPr>
          <w:rFonts w:hint="eastAsia"/>
        </w:rPr>
        <w:t>同时播放哈工大校歌（进中断）</w:t>
      </w:r>
      <w:r w:rsidR="00B40113">
        <w:rPr>
          <w:rFonts w:hint="eastAsia"/>
        </w:rPr>
        <w:t>，显示音高柱</w:t>
      </w:r>
      <w:r>
        <w:rPr>
          <w:rFonts w:hint="eastAsia"/>
        </w:rPr>
        <w:t>；</w:t>
      </w:r>
    </w:p>
    <w:p w14:paraId="6EE849DA" w14:textId="77777777" w:rsidR="00706DC3" w:rsidRDefault="00706DC3">
      <w:pPr>
        <w:pStyle w:val="4"/>
        <w:numPr>
          <w:ilvl w:val="0"/>
          <w:numId w:val="10"/>
        </w:numPr>
        <w:rPr>
          <w:sz w:val="21"/>
        </w:rPr>
      </w:pPr>
      <w:r>
        <w:rPr>
          <w:rFonts w:hint="eastAsia"/>
          <w:sz w:val="21"/>
        </w:rPr>
        <w:t>入口参数</w:t>
      </w:r>
    </w:p>
    <w:p w14:paraId="60662E4C" w14:textId="49ED8C62" w:rsidR="00706DC3" w:rsidRDefault="00F67AA7" w:rsidP="00266326">
      <w:pPr>
        <w:ind w:left="425"/>
      </w:pPr>
      <w:r>
        <w:t xml:space="preserve">(char*) </w:t>
      </w:r>
      <w:proofErr w:type="gramStart"/>
      <w:r>
        <w:rPr>
          <w:rFonts w:hint="eastAsia"/>
        </w:rPr>
        <w:t>c</w:t>
      </w:r>
      <w:r>
        <w:t>haracter;</w:t>
      </w:r>
      <w:r w:rsidR="00635CFD">
        <w:t xml:space="preserve">   </w:t>
      </w:r>
      <w:proofErr w:type="gramEnd"/>
      <w:r w:rsidR="00B40113">
        <w:t xml:space="preserve">   </w:t>
      </w:r>
      <w:r w:rsidR="00635CFD">
        <w:t xml:space="preserve"> // </w:t>
      </w:r>
      <w:r w:rsidR="00635CFD">
        <w:rPr>
          <w:rFonts w:hint="eastAsia"/>
        </w:rPr>
        <w:t>字符集</w:t>
      </w:r>
    </w:p>
    <w:p w14:paraId="083C08DE" w14:textId="4752AE17" w:rsidR="00635CFD" w:rsidRDefault="00635CFD" w:rsidP="00266326">
      <w:pPr>
        <w:ind w:left="425"/>
      </w:pPr>
      <w:r>
        <w:t xml:space="preserve">(int) </w:t>
      </w:r>
      <w:proofErr w:type="gramStart"/>
      <w:r>
        <w:t xml:space="preserve">pos;   </w:t>
      </w:r>
      <w:proofErr w:type="gramEnd"/>
      <w:r>
        <w:t xml:space="preserve">       </w:t>
      </w:r>
      <w:r w:rsidR="00B40113">
        <w:t xml:space="preserve">    </w:t>
      </w:r>
      <w:r>
        <w:t xml:space="preserve">// </w:t>
      </w:r>
      <w:r>
        <w:rPr>
          <w:rFonts w:hint="eastAsia"/>
        </w:rPr>
        <w:t>记录歌曲播放进度</w:t>
      </w:r>
    </w:p>
    <w:p w14:paraId="022CD68A" w14:textId="723B330D" w:rsidR="00635CFD" w:rsidRDefault="00635CFD" w:rsidP="00266326">
      <w:pPr>
        <w:ind w:left="425"/>
      </w:pPr>
      <w:r>
        <w:t xml:space="preserve">(char) </w:t>
      </w:r>
      <w:proofErr w:type="gramStart"/>
      <w:r>
        <w:t xml:space="preserve">flag;   </w:t>
      </w:r>
      <w:proofErr w:type="gramEnd"/>
      <w:r>
        <w:t xml:space="preserve">     </w:t>
      </w:r>
      <w:r w:rsidR="00B40113">
        <w:t xml:space="preserve">    </w:t>
      </w:r>
      <w:r>
        <w:t xml:space="preserve">// </w:t>
      </w:r>
      <w:r>
        <w:rPr>
          <w:rFonts w:hint="eastAsia"/>
        </w:rPr>
        <w:t>是否播放歌曲</w:t>
      </w:r>
    </w:p>
    <w:p w14:paraId="613333FF" w14:textId="27D4DFC1" w:rsidR="00635CFD" w:rsidRDefault="00635CFD" w:rsidP="00266326">
      <w:pPr>
        <w:ind w:left="425"/>
      </w:pPr>
      <w:r>
        <w:t xml:space="preserve">(int) </w:t>
      </w:r>
      <w:proofErr w:type="spellStart"/>
      <w:r>
        <w:t>speed_</w:t>
      </w:r>
      <w:proofErr w:type="gramStart"/>
      <w:r>
        <w:t>ctrl</w:t>
      </w:r>
      <w:proofErr w:type="spellEnd"/>
      <w:r>
        <w:t xml:space="preserve">;   </w:t>
      </w:r>
      <w:proofErr w:type="gramEnd"/>
      <w:r>
        <w:t xml:space="preserve"> </w:t>
      </w:r>
      <w:r w:rsidR="00B40113">
        <w:t xml:space="preserve">   </w:t>
      </w:r>
      <w:r>
        <w:t xml:space="preserve"> // </w:t>
      </w:r>
      <w:r>
        <w:rPr>
          <w:rFonts w:hint="eastAsia"/>
        </w:rPr>
        <w:t>控制播放速度</w:t>
      </w:r>
      <w:r>
        <w:t xml:space="preserve"> </w:t>
      </w:r>
    </w:p>
    <w:p w14:paraId="045E9945" w14:textId="2C98A6F0" w:rsidR="00635CFD" w:rsidRDefault="00635CFD" w:rsidP="00266326">
      <w:pPr>
        <w:ind w:left="425"/>
      </w:pPr>
      <w:r>
        <w:t xml:space="preserve">(char) </w:t>
      </w:r>
      <w:proofErr w:type="spellStart"/>
      <w:r>
        <w:t>display_flag_</w:t>
      </w:r>
      <w:proofErr w:type="gramStart"/>
      <w:r>
        <w:t>a</w:t>
      </w:r>
      <w:proofErr w:type="spellEnd"/>
      <w:r>
        <w:t xml:space="preserve">; </w:t>
      </w:r>
      <w:r w:rsidR="00B40113">
        <w:t xml:space="preserve"> </w:t>
      </w:r>
      <w:r>
        <w:t xml:space="preserve"> </w:t>
      </w:r>
      <w:proofErr w:type="gramEnd"/>
      <w:r>
        <w:t xml:space="preserve">// </w:t>
      </w:r>
      <w:r>
        <w:rPr>
          <w:rFonts w:hint="eastAsia"/>
        </w:rPr>
        <w:t>是否显示字符画</w:t>
      </w:r>
      <w:r>
        <w:rPr>
          <w:rFonts w:hint="eastAsia"/>
        </w:rPr>
        <w:t>A</w:t>
      </w:r>
    </w:p>
    <w:p w14:paraId="7EC347E3" w14:textId="77490506" w:rsidR="00F67AA7" w:rsidRDefault="00635CFD" w:rsidP="00266326">
      <w:pPr>
        <w:ind w:left="425"/>
      </w:pPr>
      <w:r>
        <w:t xml:space="preserve">(char) </w:t>
      </w:r>
      <w:proofErr w:type="spellStart"/>
      <w:r>
        <w:t>display_flag_</w:t>
      </w:r>
      <w:proofErr w:type="gramStart"/>
      <w:r>
        <w:t>b</w:t>
      </w:r>
      <w:proofErr w:type="spellEnd"/>
      <w:r>
        <w:t xml:space="preserve">;  </w:t>
      </w:r>
      <w:r w:rsidR="00B40113">
        <w:t xml:space="preserve"> </w:t>
      </w:r>
      <w:proofErr w:type="gramEnd"/>
      <w:r>
        <w:t xml:space="preserve">// </w:t>
      </w:r>
      <w:r>
        <w:rPr>
          <w:rFonts w:hint="eastAsia"/>
        </w:rPr>
        <w:t>是否显示字符画</w:t>
      </w:r>
      <w:r>
        <w:rPr>
          <w:rFonts w:hint="eastAsia"/>
        </w:rPr>
        <w:t>B</w:t>
      </w:r>
    </w:p>
    <w:p w14:paraId="4B0B0E6C" w14:textId="77777777" w:rsidR="00706DC3" w:rsidRDefault="00706DC3">
      <w:pPr>
        <w:pStyle w:val="4"/>
        <w:numPr>
          <w:ilvl w:val="0"/>
          <w:numId w:val="10"/>
        </w:numPr>
        <w:rPr>
          <w:sz w:val="21"/>
        </w:rPr>
      </w:pPr>
      <w:r>
        <w:rPr>
          <w:rFonts w:hint="eastAsia"/>
          <w:sz w:val="21"/>
        </w:rPr>
        <w:t>出口参数</w:t>
      </w:r>
    </w:p>
    <w:p w14:paraId="023525E5" w14:textId="77777777" w:rsidR="00706DC3" w:rsidRDefault="00F95BB0" w:rsidP="00266326">
      <w:pPr>
        <w:ind w:firstLine="425"/>
      </w:pPr>
      <w:r>
        <w:rPr>
          <w:rFonts w:hint="eastAsia"/>
        </w:rPr>
        <w:t>无</w:t>
      </w:r>
    </w:p>
    <w:p w14:paraId="0AAF9DD9" w14:textId="2FA9E494" w:rsidR="00706DC3" w:rsidRDefault="00706DC3" w:rsidP="00F67AA7">
      <w:pPr>
        <w:pStyle w:val="4"/>
        <w:numPr>
          <w:ilvl w:val="0"/>
          <w:numId w:val="10"/>
        </w:numPr>
      </w:pPr>
      <w:r>
        <w:rPr>
          <w:rFonts w:hint="eastAsia"/>
          <w:sz w:val="21"/>
        </w:rPr>
        <w:lastRenderedPageBreak/>
        <w:t>局部变量</w:t>
      </w:r>
    </w:p>
    <w:p w14:paraId="0E47486E" w14:textId="10EC2F21" w:rsidR="00F95BB0" w:rsidRDefault="00F95BB0" w:rsidP="00266326">
      <w:pPr>
        <w:ind w:left="425"/>
      </w:pPr>
      <w:r>
        <w:t>(char*) text</w:t>
      </w:r>
      <w:proofErr w:type="gramStart"/>
      <w:r>
        <w:t>0;</w:t>
      </w:r>
      <w:r w:rsidR="00635CFD">
        <w:t xml:space="preserve">  </w:t>
      </w:r>
      <w:r w:rsidR="00A543FA">
        <w:t xml:space="preserve"> </w:t>
      </w:r>
      <w:proofErr w:type="gramEnd"/>
      <w:r w:rsidR="00A543FA">
        <w:t xml:space="preserve"> </w:t>
      </w:r>
      <w:r w:rsidR="00635CFD">
        <w:t xml:space="preserve">  // </w:t>
      </w:r>
      <w:r w:rsidR="00635CFD">
        <w:rPr>
          <w:rFonts w:hint="eastAsia"/>
        </w:rPr>
        <w:t>显示的字符串</w:t>
      </w:r>
    </w:p>
    <w:p w14:paraId="5FB25915" w14:textId="77777777" w:rsidR="00F95BB0" w:rsidRDefault="00F95BB0" w:rsidP="00266326">
      <w:pPr>
        <w:ind w:left="425"/>
      </w:pPr>
      <w:r>
        <w:t>(char*) text1;</w:t>
      </w:r>
    </w:p>
    <w:p w14:paraId="58107283" w14:textId="77777777" w:rsidR="00F95BB0" w:rsidRDefault="00F95BB0" w:rsidP="00266326">
      <w:pPr>
        <w:ind w:left="425"/>
      </w:pPr>
      <w:r>
        <w:t>(char*) text2;</w:t>
      </w:r>
    </w:p>
    <w:p w14:paraId="0A05FD69" w14:textId="77777777" w:rsidR="00F95BB0" w:rsidRDefault="00F95BB0" w:rsidP="00266326">
      <w:pPr>
        <w:ind w:left="425"/>
      </w:pPr>
      <w:r>
        <w:t>(char*) text3;</w:t>
      </w:r>
    </w:p>
    <w:p w14:paraId="22D75540" w14:textId="77777777" w:rsidR="00706DC3" w:rsidRDefault="00706DC3">
      <w:pPr>
        <w:pStyle w:val="4"/>
        <w:numPr>
          <w:ilvl w:val="0"/>
          <w:numId w:val="10"/>
        </w:numPr>
        <w:rPr>
          <w:sz w:val="21"/>
        </w:rPr>
      </w:pPr>
      <w:r>
        <w:rPr>
          <w:rFonts w:hint="eastAsia"/>
          <w:sz w:val="21"/>
        </w:rPr>
        <w:t>函数调用</w:t>
      </w:r>
    </w:p>
    <w:p w14:paraId="1FD3DFAA" w14:textId="49DA47CE" w:rsidR="00F67AA7" w:rsidRDefault="00F67AA7" w:rsidP="00266326">
      <w:pPr>
        <w:ind w:left="425"/>
      </w:pPr>
      <w:r>
        <w:t>init1</w:t>
      </w:r>
      <w:r w:rsidR="007C012D">
        <w:t>(</w:t>
      </w:r>
      <w:proofErr w:type="gramStart"/>
      <w:r w:rsidR="007C012D">
        <w:t>);</w:t>
      </w:r>
      <w:r w:rsidR="00635CFD">
        <w:t xml:space="preserve">   </w:t>
      </w:r>
      <w:proofErr w:type="gramEnd"/>
      <w:r w:rsidR="00635CFD">
        <w:t xml:space="preserve"> </w:t>
      </w:r>
      <w:r w:rsidR="00A543FA">
        <w:t xml:space="preserve">      </w:t>
      </w:r>
      <w:r w:rsidR="00635CFD">
        <w:t xml:space="preserve"> // </w:t>
      </w:r>
      <w:r w:rsidR="00635CFD">
        <w:rPr>
          <w:rFonts w:hint="eastAsia"/>
        </w:rPr>
        <w:t>点阵</w:t>
      </w:r>
      <w:r w:rsidR="0051703E">
        <w:rPr>
          <w:rFonts w:hint="eastAsia"/>
        </w:rPr>
        <w:t>初始化</w:t>
      </w:r>
    </w:p>
    <w:p w14:paraId="2BFC7917" w14:textId="047BFFA3" w:rsidR="00F67AA7" w:rsidRDefault="00F67AA7" w:rsidP="00266326">
      <w:pPr>
        <w:ind w:left="425"/>
      </w:pPr>
      <w:r>
        <w:rPr>
          <w:rFonts w:hint="eastAsia"/>
        </w:rPr>
        <w:t>init</w:t>
      </w:r>
      <w:r>
        <w:t>2(</w:t>
      </w:r>
      <w:proofErr w:type="gramStart"/>
      <w:r>
        <w:t>);</w:t>
      </w:r>
      <w:r w:rsidR="0051703E">
        <w:t xml:space="preserve">   </w:t>
      </w:r>
      <w:proofErr w:type="gramEnd"/>
      <w:r w:rsidR="0051703E">
        <w:t xml:space="preserve">  </w:t>
      </w:r>
      <w:r w:rsidR="00A543FA">
        <w:t xml:space="preserve">      </w:t>
      </w:r>
      <w:r w:rsidR="0051703E">
        <w:t xml:space="preserve">// </w:t>
      </w:r>
      <w:r w:rsidR="0051703E">
        <w:rPr>
          <w:rFonts w:hint="eastAsia"/>
        </w:rPr>
        <w:t>中断初始化</w:t>
      </w:r>
    </w:p>
    <w:p w14:paraId="0496E7A3" w14:textId="5A40A39B" w:rsidR="007C012D" w:rsidRDefault="007C012D" w:rsidP="00266326">
      <w:pPr>
        <w:ind w:left="425"/>
      </w:pPr>
      <w:proofErr w:type="gramStart"/>
      <w:r>
        <w:t>display(</w:t>
      </w:r>
      <w:proofErr w:type="gramEnd"/>
      <w:r>
        <w:t>);</w:t>
      </w:r>
      <w:r w:rsidR="0051703E">
        <w:t xml:space="preserve">  </w:t>
      </w:r>
      <w:r w:rsidR="00A543FA">
        <w:t xml:space="preserve">      </w:t>
      </w:r>
      <w:r w:rsidR="0051703E">
        <w:t xml:space="preserve"> // </w:t>
      </w:r>
      <w:r w:rsidR="0051703E">
        <w:rPr>
          <w:rFonts w:hint="eastAsia"/>
        </w:rPr>
        <w:t>显示字符串</w:t>
      </w:r>
    </w:p>
    <w:p w14:paraId="5E7577C9" w14:textId="4FD8C25B" w:rsidR="00F67AA7" w:rsidRDefault="00F67AA7" w:rsidP="00266326">
      <w:pPr>
        <w:ind w:left="425"/>
      </w:pPr>
      <w:r>
        <w:t>Port_1_</w:t>
      </w:r>
      <w:proofErr w:type="gramStart"/>
      <w:r>
        <w:t>Key(</w:t>
      </w:r>
      <w:proofErr w:type="gramEnd"/>
      <w:r>
        <w:t>);</w:t>
      </w:r>
      <w:r w:rsidR="0051703E">
        <w:t xml:space="preserve">  </w:t>
      </w:r>
      <w:r w:rsidR="00A543FA">
        <w:t xml:space="preserve">  </w:t>
      </w:r>
      <w:r w:rsidR="0051703E">
        <w:t xml:space="preserve"> // S1/S2</w:t>
      </w:r>
      <w:r w:rsidR="0051703E">
        <w:rPr>
          <w:rFonts w:hint="eastAsia"/>
        </w:rPr>
        <w:t>中断，控制字符画</w:t>
      </w:r>
    </w:p>
    <w:p w14:paraId="10867D7B" w14:textId="3A4C1121" w:rsidR="00F67AA7" w:rsidRDefault="00F67AA7" w:rsidP="00266326">
      <w:pPr>
        <w:ind w:left="425"/>
      </w:pPr>
      <w:r>
        <w:t>Port_2_</w:t>
      </w:r>
      <w:proofErr w:type="gramStart"/>
      <w:r>
        <w:t>Key(</w:t>
      </w:r>
      <w:proofErr w:type="gramEnd"/>
      <w:r>
        <w:t>);</w:t>
      </w:r>
      <w:r w:rsidR="0051703E">
        <w:t xml:space="preserve">  </w:t>
      </w:r>
      <w:r w:rsidR="00A543FA">
        <w:t xml:space="preserve">  </w:t>
      </w:r>
      <w:r w:rsidR="0051703E">
        <w:t xml:space="preserve"> // S3</w:t>
      </w:r>
      <w:r w:rsidR="0051703E">
        <w:rPr>
          <w:rFonts w:hint="eastAsia"/>
        </w:rPr>
        <w:t>/</w:t>
      </w:r>
      <w:r w:rsidR="0051703E">
        <w:t>S4</w:t>
      </w:r>
      <w:r w:rsidR="0051703E">
        <w:rPr>
          <w:rFonts w:hint="eastAsia"/>
        </w:rPr>
        <w:t>中断，控制校歌</w:t>
      </w:r>
    </w:p>
    <w:p w14:paraId="0C1ECC2E" w14:textId="06F428B1" w:rsidR="00F67AA7" w:rsidRDefault="00F67AA7" w:rsidP="00266326">
      <w:pPr>
        <w:ind w:left="425"/>
      </w:pPr>
      <w:r>
        <w:t>Timer_A0(</w:t>
      </w:r>
      <w:proofErr w:type="gramStart"/>
      <w:r>
        <w:t>);</w:t>
      </w:r>
      <w:r w:rsidR="0051703E">
        <w:t xml:space="preserve">  </w:t>
      </w:r>
      <w:r w:rsidR="00A543FA">
        <w:t xml:space="preserve"> </w:t>
      </w:r>
      <w:proofErr w:type="gramEnd"/>
      <w:r w:rsidR="00A543FA">
        <w:t xml:space="preserve"> </w:t>
      </w:r>
      <w:r w:rsidR="0051703E">
        <w:t xml:space="preserve"> </w:t>
      </w:r>
      <w:r w:rsidR="00A543FA">
        <w:t xml:space="preserve"> </w:t>
      </w:r>
      <w:r w:rsidR="0051703E">
        <w:t xml:space="preserve">// </w:t>
      </w:r>
      <w:r w:rsidR="0051703E">
        <w:rPr>
          <w:rFonts w:hint="eastAsia"/>
        </w:rPr>
        <w:t>定时器控制声音频率</w:t>
      </w:r>
    </w:p>
    <w:p w14:paraId="2C3E3496" w14:textId="5744D6E0" w:rsidR="00F67AA7" w:rsidRDefault="00F67AA7" w:rsidP="00266326">
      <w:pPr>
        <w:ind w:left="425"/>
      </w:pPr>
      <w:proofErr w:type="spellStart"/>
      <w:r>
        <w:t>watchdog_</w:t>
      </w:r>
      <w:proofErr w:type="gramStart"/>
      <w:r>
        <w:t>timer</w:t>
      </w:r>
      <w:proofErr w:type="spellEnd"/>
      <w:r>
        <w:t>(</w:t>
      </w:r>
      <w:proofErr w:type="gramEnd"/>
      <w:r>
        <w:t>):</w:t>
      </w:r>
      <w:r w:rsidR="00A543FA">
        <w:t xml:space="preserve"> </w:t>
      </w:r>
      <w:r w:rsidR="0051703E">
        <w:t xml:space="preserve"> // </w:t>
      </w:r>
      <w:r w:rsidR="0051703E">
        <w:rPr>
          <w:rFonts w:hint="eastAsia"/>
        </w:rPr>
        <w:t>看门狗打节拍</w:t>
      </w:r>
    </w:p>
    <w:p w14:paraId="24E6016A" w14:textId="77777777" w:rsidR="00706DC3" w:rsidRDefault="00706DC3">
      <w:pPr>
        <w:pStyle w:val="4"/>
        <w:numPr>
          <w:ilvl w:val="0"/>
          <w:numId w:val="10"/>
        </w:numPr>
        <w:rPr>
          <w:sz w:val="21"/>
        </w:rPr>
      </w:pPr>
      <w:r>
        <w:rPr>
          <w:rFonts w:hint="eastAsia"/>
          <w:sz w:val="21"/>
        </w:rPr>
        <w:t>流程图</w:t>
      </w:r>
    </w:p>
    <w:p w14:paraId="26D118D3" w14:textId="5FC9D58E" w:rsidR="00706DC3" w:rsidRDefault="00AC6562">
      <w:r>
        <w:rPr>
          <w:noProof/>
        </w:rPr>
        <w:drawing>
          <wp:inline distT="0" distB="0" distL="0" distR="0" wp14:anchorId="3455EAEA" wp14:editId="498F5392">
            <wp:extent cx="5274310" cy="3957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9ED2" w14:textId="2E63D042" w:rsidR="00A543FA" w:rsidRDefault="00A543FA"/>
    <w:p w14:paraId="46393204" w14:textId="21C1CD75" w:rsidR="00A543FA" w:rsidRDefault="00A543FA"/>
    <w:p w14:paraId="22F3CF6E" w14:textId="656F743A" w:rsidR="00A543FA" w:rsidRDefault="00A543FA"/>
    <w:p w14:paraId="7FCAC59C" w14:textId="2B297B76" w:rsidR="00A543FA" w:rsidRDefault="00A543FA"/>
    <w:p w14:paraId="71722C9D" w14:textId="77777777" w:rsidR="00A543FA" w:rsidRDefault="00A543FA"/>
    <w:p w14:paraId="3EB21DE9" w14:textId="77777777" w:rsidR="00706DC3" w:rsidRDefault="00706DC3">
      <w:pPr>
        <w:pStyle w:val="2"/>
        <w:numPr>
          <w:ilvl w:val="1"/>
          <w:numId w:val="0"/>
        </w:numPr>
      </w:pPr>
      <w:bookmarkStart w:id="52" w:name="_Toc14562"/>
      <w:r>
        <w:rPr>
          <w:rFonts w:hint="eastAsia"/>
        </w:rPr>
        <w:lastRenderedPageBreak/>
        <w:t>3.3.</w:t>
      </w:r>
      <w:r w:rsidR="002129A8">
        <w:rPr>
          <w:rFonts w:hint="eastAsia"/>
        </w:rPr>
        <w:t>2</w:t>
      </w:r>
      <w:r>
        <w:rPr>
          <w:rFonts w:hint="eastAsia"/>
        </w:rPr>
        <w:t>子程序</w:t>
      </w:r>
      <w:bookmarkEnd w:id="52"/>
    </w:p>
    <w:p w14:paraId="52324384" w14:textId="77777777" w:rsidR="002129A8" w:rsidRPr="00A543FA" w:rsidRDefault="002129A8" w:rsidP="002129A8">
      <w:pPr>
        <w:rPr>
          <w:b/>
          <w:bCs/>
        </w:rPr>
      </w:pPr>
      <w:r w:rsidRPr="00A543FA">
        <w:rPr>
          <w:rFonts w:hint="eastAsia"/>
          <w:b/>
          <w:bCs/>
        </w:rPr>
        <w:t>3.3.2.1</w:t>
      </w:r>
      <w:r w:rsidR="00F102FF" w:rsidRPr="00A543FA">
        <w:rPr>
          <w:b/>
          <w:bCs/>
        </w:rPr>
        <w:t xml:space="preserve"> void</w:t>
      </w:r>
      <w:r w:rsidRPr="00A543FA">
        <w:rPr>
          <w:b/>
          <w:bCs/>
        </w:rPr>
        <w:t xml:space="preserve"> </w:t>
      </w:r>
      <w:proofErr w:type="spellStart"/>
      <w:r w:rsidRPr="00A543FA">
        <w:rPr>
          <w:rFonts w:hint="eastAsia"/>
          <w:b/>
          <w:bCs/>
        </w:rPr>
        <w:t>write</w:t>
      </w:r>
      <w:r w:rsidRPr="00A543FA">
        <w:rPr>
          <w:b/>
          <w:bCs/>
        </w:rPr>
        <w:t>_</w:t>
      </w:r>
      <w:proofErr w:type="gramStart"/>
      <w:r w:rsidRPr="00A543FA">
        <w:rPr>
          <w:b/>
          <w:bCs/>
        </w:rPr>
        <w:t>byte</w:t>
      </w:r>
      <w:proofErr w:type="spellEnd"/>
      <w:r w:rsidRPr="00A543FA">
        <w:rPr>
          <w:b/>
          <w:bCs/>
        </w:rPr>
        <w:t>(</w:t>
      </w:r>
      <w:proofErr w:type="gramEnd"/>
      <w:r w:rsidRPr="00A543FA">
        <w:rPr>
          <w:b/>
          <w:bCs/>
        </w:rPr>
        <w:t>unsigned char data)</w:t>
      </w:r>
    </w:p>
    <w:p w14:paraId="6D5510EB" w14:textId="77777777" w:rsidR="00706DC3" w:rsidRDefault="00706DC3" w:rsidP="002129A8">
      <w:pPr>
        <w:pStyle w:val="4"/>
        <w:numPr>
          <w:ilvl w:val="0"/>
          <w:numId w:val="11"/>
        </w:numPr>
        <w:rPr>
          <w:sz w:val="21"/>
        </w:rPr>
      </w:pPr>
      <w:r>
        <w:rPr>
          <w:rFonts w:hint="eastAsia"/>
          <w:sz w:val="21"/>
        </w:rPr>
        <w:t>功能</w:t>
      </w:r>
    </w:p>
    <w:p w14:paraId="7376EBC6" w14:textId="77777777" w:rsidR="002129A8" w:rsidRPr="002129A8" w:rsidRDefault="002129A8" w:rsidP="00266326">
      <w:pPr>
        <w:ind w:firstLine="425"/>
      </w:pPr>
      <w:r>
        <w:rPr>
          <w:rFonts w:hint="eastAsia"/>
        </w:rPr>
        <w:t>对</w:t>
      </w:r>
      <w:r>
        <w:t>MAX</w:t>
      </w:r>
      <w:r>
        <w:rPr>
          <w:rFonts w:hint="eastAsia"/>
        </w:rPr>
        <w:t>7219</w:t>
      </w:r>
      <w:r>
        <w:rPr>
          <w:rFonts w:hint="eastAsia"/>
        </w:rPr>
        <w:t>写入一个</w:t>
      </w:r>
      <w:r w:rsidR="00F102FF">
        <w:rPr>
          <w:rFonts w:hint="eastAsia"/>
        </w:rPr>
        <w:t>字节</w:t>
      </w:r>
      <w:r>
        <w:rPr>
          <w:rFonts w:hint="eastAsia"/>
        </w:rPr>
        <w:t>的数据</w:t>
      </w:r>
    </w:p>
    <w:p w14:paraId="343FF40E" w14:textId="77777777" w:rsidR="00706DC3" w:rsidRDefault="00706DC3">
      <w:pPr>
        <w:pStyle w:val="4"/>
        <w:numPr>
          <w:ilvl w:val="0"/>
          <w:numId w:val="11"/>
        </w:numPr>
        <w:rPr>
          <w:sz w:val="21"/>
        </w:rPr>
      </w:pPr>
      <w:r>
        <w:rPr>
          <w:rFonts w:hint="eastAsia"/>
        </w:rPr>
        <w:t>入口</w:t>
      </w:r>
      <w:r>
        <w:rPr>
          <w:rFonts w:hint="eastAsia"/>
          <w:sz w:val="21"/>
        </w:rPr>
        <w:t>参数</w:t>
      </w:r>
    </w:p>
    <w:p w14:paraId="148290EF" w14:textId="7AE18E3A" w:rsidR="00F102FF" w:rsidRPr="00F102FF" w:rsidRDefault="00266326" w:rsidP="00266326">
      <w:pPr>
        <w:ind w:firstLine="425"/>
      </w:pPr>
      <w:r>
        <w:rPr>
          <w:rFonts w:hint="eastAsia"/>
        </w:rPr>
        <w:t>(</w:t>
      </w:r>
      <w:r w:rsidR="00F102FF">
        <w:rPr>
          <w:rFonts w:hint="eastAsia"/>
        </w:rPr>
        <w:t>unsigned</w:t>
      </w:r>
      <w:r w:rsidR="00F102FF">
        <w:t xml:space="preserve"> </w:t>
      </w:r>
      <w:r w:rsidR="00F102FF">
        <w:rPr>
          <w:rFonts w:hint="eastAsia"/>
        </w:rPr>
        <w:t>cha</w:t>
      </w:r>
      <w:r w:rsidR="00F102FF">
        <w:t>r</w:t>
      </w:r>
      <w:r>
        <w:rPr>
          <w:rFonts w:hint="eastAsia"/>
        </w:rPr>
        <w:t>)</w:t>
      </w:r>
      <w:r>
        <w:t xml:space="preserve"> </w:t>
      </w:r>
      <w:r w:rsidR="00F102FF">
        <w:t>data</w:t>
      </w:r>
    </w:p>
    <w:p w14:paraId="6FFEDE1D" w14:textId="77777777" w:rsidR="00706DC3" w:rsidRDefault="00706DC3" w:rsidP="00F102FF">
      <w:pPr>
        <w:pStyle w:val="4"/>
        <w:numPr>
          <w:ilvl w:val="0"/>
          <w:numId w:val="11"/>
        </w:numPr>
        <w:rPr>
          <w:sz w:val="21"/>
        </w:rPr>
      </w:pPr>
      <w:r>
        <w:rPr>
          <w:rFonts w:hint="eastAsia"/>
        </w:rPr>
        <w:t>出口</w:t>
      </w:r>
      <w:r>
        <w:rPr>
          <w:rFonts w:hint="eastAsia"/>
          <w:sz w:val="21"/>
        </w:rPr>
        <w:t>参数</w:t>
      </w:r>
      <w:r w:rsidR="00F102FF">
        <w:rPr>
          <w:rFonts w:hint="eastAsia"/>
          <w:sz w:val="21"/>
        </w:rPr>
        <w:t xml:space="preserve"> </w:t>
      </w:r>
    </w:p>
    <w:p w14:paraId="1F9BEEB5" w14:textId="77777777" w:rsidR="00F102FF" w:rsidRPr="00F102FF" w:rsidRDefault="00F102FF" w:rsidP="00266326">
      <w:pPr>
        <w:ind w:firstLine="425"/>
      </w:pPr>
      <w:r>
        <w:rPr>
          <w:rFonts w:hint="eastAsia"/>
        </w:rPr>
        <w:t>无</w:t>
      </w:r>
    </w:p>
    <w:p w14:paraId="3C214615" w14:textId="77777777" w:rsidR="00706DC3" w:rsidRDefault="00706DC3">
      <w:pPr>
        <w:pStyle w:val="4"/>
        <w:numPr>
          <w:ilvl w:val="0"/>
          <w:numId w:val="11"/>
        </w:numPr>
      </w:pPr>
      <w:r>
        <w:rPr>
          <w:rFonts w:hint="eastAsia"/>
        </w:rPr>
        <w:t>局部变量</w:t>
      </w:r>
    </w:p>
    <w:p w14:paraId="638A7389" w14:textId="72FE76E9" w:rsidR="00706DC3" w:rsidRDefault="00F102FF" w:rsidP="00266326">
      <w:pPr>
        <w:ind w:firstLine="425"/>
      </w:pPr>
      <w:r>
        <w:t>(char</w:t>
      </w:r>
      <w:r w:rsidR="00266326">
        <w:t>)</w:t>
      </w:r>
      <w:r>
        <w:t xml:space="preserve"> </w:t>
      </w:r>
      <w:proofErr w:type="spellStart"/>
      <w:r>
        <w:t>i</w:t>
      </w:r>
      <w:proofErr w:type="spellEnd"/>
    </w:p>
    <w:p w14:paraId="517F3BCA" w14:textId="77777777" w:rsidR="00706DC3" w:rsidRDefault="00706DC3">
      <w:pPr>
        <w:pStyle w:val="4"/>
        <w:numPr>
          <w:ilvl w:val="0"/>
          <w:numId w:val="11"/>
        </w:numPr>
      </w:pPr>
      <w:r>
        <w:rPr>
          <w:rFonts w:hint="eastAsia"/>
        </w:rPr>
        <w:t>函数</w:t>
      </w:r>
      <w:r>
        <w:rPr>
          <w:rFonts w:hint="eastAsia"/>
          <w:sz w:val="21"/>
        </w:rPr>
        <w:t>调用</w:t>
      </w:r>
    </w:p>
    <w:p w14:paraId="1925993D" w14:textId="77777777" w:rsidR="00706DC3" w:rsidRDefault="00F102FF" w:rsidP="00266326">
      <w:pPr>
        <w:ind w:firstLine="425"/>
      </w:pPr>
      <w:r>
        <w:rPr>
          <w:rFonts w:hint="eastAsia"/>
        </w:rPr>
        <w:t>无</w:t>
      </w:r>
    </w:p>
    <w:p w14:paraId="52747F5E" w14:textId="77777777" w:rsidR="000675E2" w:rsidRDefault="00706DC3" w:rsidP="000675E2">
      <w:pPr>
        <w:pStyle w:val="4"/>
        <w:numPr>
          <w:ilvl w:val="0"/>
          <w:numId w:val="11"/>
        </w:numPr>
      </w:pPr>
      <w:r>
        <w:rPr>
          <w:rFonts w:hint="eastAsia"/>
        </w:rPr>
        <w:t>流程图</w:t>
      </w:r>
    </w:p>
    <w:p w14:paraId="5A471A8E" w14:textId="43AFDBB0" w:rsidR="002129A8" w:rsidRDefault="000004A5" w:rsidP="00266326">
      <w:pPr>
        <w:ind w:firstLine="425"/>
      </w:pPr>
      <w:r>
        <w:rPr>
          <w:noProof/>
        </w:rPr>
        <w:drawing>
          <wp:inline distT="0" distB="0" distL="0" distR="0" wp14:anchorId="68B252A7" wp14:editId="294E80CC">
            <wp:extent cx="2870835" cy="4168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89" t="2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EDA4" w14:textId="77777777" w:rsidR="00A543FA" w:rsidRPr="00A543FA" w:rsidRDefault="00B257CF" w:rsidP="00B257CF">
      <w:pPr>
        <w:rPr>
          <w:b/>
          <w:bCs/>
        </w:rPr>
      </w:pPr>
      <w:r w:rsidRPr="00A543FA">
        <w:rPr>
          <w:rFonts w:hint="eastAsia"/>
          <w:b/>
          <w:bCs/>
        </w:rPr>
        <w:t>3.3.2.2</w:t>
      </w:r>
      <w:r w:rsidRPr="00A543FA">
        <w:rPr>
          <w:b/>
          <w:bCs/>
        </w:rPr>
        <w:t xml:space="preserve"> void </w:t>
      </w:r>
      <w:proofErr w:type="gramStart"/>
      <w:r w:rsidRPr="00A543FA">
        <w:rPr>
          <w:b/>
          <w:bCs/>
        </w:rPr>
        <w:t>write(</w:t>
      </w:r>
      <w:proofErr w:type="gramEnd"/>
      <w:r w:rsidRPr="00A543FA">
        <w:rPr>
          <w:b/>
          <w:bCs/>
        </w:rPr>
        <w:t xml:space="preserve">unsigned char addr1, unsigned char data1, </w:t>
      </w:r>
    </w:p>
    <w:p w14:paraId="40C7BD2D" w14:textId="77777777" w:rsidR="00A543FA" w:rsidRPr="00A543FA" w:rsidRDefault="00A543FA" w:rsidP="00B257CF">
      <w:pPr>
        <w:rPr>
          <w:b/>
          <w:bCs/>
        </w:rPr>
      </w:pPr>
      <w:r w:rsidRPr="00A543FA">
        <w:rPr>
          <w:b/>
          <w:bCs/>
        </w:rPr>
        <w:t xml:space="preserve">               </w:t>
      </w:r>
      <w:r w:rsidR="00B257CF" w:rsidRPr="00A543FA">
        <w:rPr>
          <w:b/>
          <w:bCs/>
        </w:rPr>
        <w:t>unsigned char addr2, unsigned char data2,</w:t>
      </w:r>
    </w:p>
    <w:p w14:paraId="2085DB42" w14:textId="77777777" w:rsidR="00A543FA" w:rsidRPr="00A543FA" w:rsidRDefault="00A543FA" w:rsidP="00B257CF">
      <w:pPr>
        <w:rPr>
          <w:b/>
          <w:bCs/>
        </w:rPr>
      </w:pPr>
      <w:r w:rsidRPr="00A543FA">
        <w:rPr>
          <w:b/>
          <w:bCs/>
        </w:rPr>
        <w:t xml:space="preserve">               </w:t>
      </w:r>
      <w:r w:rsidR="00B257CF" w:rsidRPr="00A543FA">
        <w:rPr>
          <w:b/>
          <w:bCs/>
        </w:rPr>
        <w:t xml:space="preserve">unsigned char addr3, unsigned char data3, </w:t>
      </w:r>
    </w:p>
    <w:p w14:paraId="74D29884" w14:textId="28D715CE" w:rsidR="00B257CF" w:rsidRPr="00A543FA" w:rsidRDefault="00A543FA" w:rsidP="00B257CF">
      <w:pPr>
        <w:rPr>
          <w:b/>
          <w:bCs/>
        </w:rPr>
      </w:pPr>
      <w:r w:rsidRPr="00A543FA">
        <w:rPr>
          <w:b/>
          <w:bCs/>
        </w:rPr>
        <w:t xml:space="preserve">               </w:t>
      </w:r>
      <w:r w:rsidR="00B257CF" w:rsidRPr="00A543FA">
        <w:rPr>
          <w:b/>
          <w:bCs/>
        </w:rPr>
        <w:t>unsigned char addr4, unsigned char data4)</w:t>
      </w:r>
    </w:p>
    <w:p w14:paraId="4E32057A" w14:textId="77777777" w:rsidR="00B257CF" w:rsidRDefault="00B257CF" w:rsidP="00B257CF">
      <w:pPr>
        <w:pStyle w:val="4"/>
        <w:numPr>
          <w:ilvl w:val="0"/>
          <w:numId w:val="16"/>
        </w:numPr>
        <w:rPr>
          <w:sz w:val="21"/>
        </w:rPr>
      </w:pPr>
      <w:r>
        <w:rPr>
          <w:rFonts w:hint="eastAsia"/>
          <w:sz w:val="21"/>
        </w:rPr>
        <w:t>功能</w:t>
      </w:r>
    </w:p>
    <w:p w14:paraId="7008E72B" w14:textId="77777777" w:rsidR="00B257CF" w:rsidRDefault="00B257CF" w:rsidP="00B257CF">
      <w:pPr>
        <w:ind w:left="425"/>
      </w:pPr>
      <w:r>
        <w:rPr>
          <w:rFonts w:hint="eastAsia"/>
        </w:rPr>
        <w:t>对四个级联的点阵写入数据</w:t>
      </w:r>
    </w:p>
    <w:p w14:paraId="20995243" w14:textId="77777777" w:rsidR="00B257CF" w:rsidRDefault="00B257CF" w:rsidP="00B257CF">
      <w:pPr>
        <w:pStyle w:val="4"/>
        <w:numPr>
          <w:ilvl w:val="0"/>
          <w:numId w:val="16"/>
        </w:numPr>
        <w:rPr>
          <w:sz w:val="21"/>
        </w:rPr>
      </w:pPr>
      <w:r>
        <w:rPr>
          <w:rFonts w:hint="eastAsia"/>
        </w:rPr>
        <w:lastRenderedPageBreak/>
        <w:t>入口</w:t>
      </w:r>
      <w:r>
        <w:rPr>
          <w:rFonts w:hint="eastAsia"/>
          <w:sz w:val="21"/>
        </w:rPr>
        <w:t>参数</w:t>
      </w:r>
    </w:p>
    <w:p w14:paraId="4551AB96" w14:textId="77777777" w:rsidR="00266326" w:rsidRDefault="00B257CF" w:rsidP="00266326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 w:rsidRPr="000675E2">
        <w:rPr>
          <w:rFonts w:ascii="Times New Roman" w:hAnsi="Times New Roman"/>
        </w:rPr>
        <w:t>(unsigned char</w:t>
      </w:r>
      <w:r>
        <w:rPr>
          <w:rFonts w:ascii="Times New Roman" w:hAnsi="Times New Roman" w:hint="eastAsia"/>
        </w:rPr>
        <w:t>)</w:t>
      </w:r>
      <w:r w:rsidRPr="000675E2">
        <w:rPr>
          <w:rFonts w:ascii="Times New Roman" w:hAnsi="Times New Roman"/>
        </w:rPr>
        <w:t xml:space="preserve"> addr1, </w:t>
      </w:r>
    </w:p>
    <w:p w14:paraId="0033132C" w14:textId="77777777" w:rsidR="00266326" w:rsidRDefault="00B257CF" w:rsidP="00266326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0675E2">
        <w:rPr>
          <w:rFonts w:ascii="Times New Roman" w:hAnsi="Times New Roman"/>
        </w:rPr>
        <w:t>unsigned char</w:t>
      </w:r>
      <w:r>
        <w:rPr>
          <w:rFonts w:ascii="Times New Roman" w:hAnsi="Times New Roman"/>
        </w:rPr>
        <w:t>)</w:t>
      </w:r>
      <w:r w:rsidRPr="000675E2">
        <w:rPr>
          <w:rFonts w:ascii="Times New Roman" w:hAnsi="Times New Roman"/>
        </w:rPr>
        <w:t xml:space="preserve"> data1, </w:t>
      </w:r>
    </w:p>
    <w:p w14:paraId="560525D4" w14:textId="77777777" w:rsidR="00266326" w:rsidRDefault="00B257CF" w:rsidP="00266326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0675E2">
        <w:rPr>
          <w:rFonts w:ascii="Times New Roman" w:hAnsi="Times New Roman"/>
        </w:rPr>
        <w:t>unsigned char</w:t>
      </w:r>
      <w:r>
        <w:rPr>
          <w:rFonts w:ascii="Times New Roman" w:hAnsi="Times New Roman"/>
        </w:rPr>
        <w:t>)</w:t>
      </w:r>
      <w:r w:rsidRPr="000675E2">
        <w:rPr>
          <w:rFonts w:ascii="Times New Roman" w:hAnsi="Times New Roman"/>
        </w:rPr>
        <w:t xml:space="preserve"> addr2, </w:t>
      </w:r>
    </w:p>
    <w:p w14:paraId="0B5D344B" w14:textId="77777777" w:rsidR="00266326" w:rsidRDefault="00B257CF" w:rsidP="00266326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0675E2">
        <w:rPr>
          <w:rFonts w:ascii="Times New Roman" w:hAnsi="Times New Roman"/>
        </w:rPr>
        <w:t>unsigned char</w:t>
      </w:r>
      <w:r>
        <w:rPr>
          <w:rFonts w:ascii="Times New Roman" w:hAnsi="Times New Roman"/>
        </w:rPr>
        <w:t>)</w:t>
      </w:r>
      <w:r w:rsidRPr="000675E2">
        <w:rPr>
          <w:rFonts w:ascii="Times New Roman" w:hAnsi="Times New Roman"/>
        </w:rPr>
        <w:t xml:space="preserve"> data2,</w:t>
      </w:r>
    </w:p>
    <w:p w14:paraId="0A3755EC" w14:textId="77777777" w:rsidR="00266326" w:rsidRDefault="00B257CF" w:rsidP="00266326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0675E2">
        <w:rPr>
          <w:rFonts w:ascii="Times New Roman" w:hAnsi="Times New Roman"/>
        </w:rPr>
        <w:t>unsigned char</w:t>
      </w:r>
      <w:r>
        <w:rPr>
          <w:rFonts w:ascii="Times New Roman" w:hAnsi="Times New Roman"/>
        </w:rPr>
        <w:t>)</w:t>
      </w:r>
      <w:r w:rsidRPr="000675E2">
        <w:rPr>
          <w:rFonts w:ascii="Times New Roman" w:hAnsi="Times New Roman"/>
        </w:rPr>
        <w:t xml:space="preserve"> addr3, </w:t>
      </w:r>
    </w:p>
    <w:p w14:paraId="69BC6258" w14:textId="77777777" w:rsidR="00266326" w:rsidRDefault="00B257CF" w:rsidP="00266326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0675E2">
        <w:rPr>
          <w:rFonts w:ascii="Times New Roman" w:hAnsi="Times New Roman"/>
        </w:rPr>
        <w:t>unsigned char</w:t>
      </w:r>
      <w:r>
        <w:rPr>
          <w:rFonts w:ascii="Times New Roman" w:hAnsi="Times New Roman"/>
        </w:rPr>
        <w:t>)</w:t>
      </w:r>
      <w:r w:rsidRPr="000675E2">
        <w:rPr>
          <w:rFonts w:ascii="Times New Roman" w:hAnsi="Times New Roman"/>
        </w:rPr>
        <w:t xml:space="preserve"> data3,</w:t>
      </w:r>
    </w:p>
    <w:p w14:paraId="3D32FC33" w14:textId="77777777" w:rsidR="00266326" w:rsidRDefault="00B257CF" w:rsidP="00266326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0675E2">
        <w:rPr>
          <w:rFonts w:ascii="Times New Roman" w:hAnsi="Times New Roman"/>
        </w:rPr>
        <w:t>unsigned char</w:t>
      </w:r>
      <w:r>
        <w:rPr>
          <w:rFonts w:ascii="Times New Roman" w:hAnsi="Times New Roman"/>
        </w:rPr>
        <w:t>)</w:t>
      </w:r>
      <w:r w:rsidRPr="000675E2">
        <w:rPr>
          <w:rFonts w:ascii="Times New Roman" w:hAnsi="Times New Roman"/>
        </w:rPr>
        <w:t xml:space="preserve"> addr4, </w:t>
      </w:r>
    </w:p>
    <w:p w14:paraId="34F58EB6" w14:textId="0D7E3138" w:rsidR="00B257CF" w:rsidRDefault="00B257CF" w:rsidP="00266326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Pr="000675E2">
        <w:rPr>
          <w:rFonts w:ascii="Times New Roman" w:hAnsi="Times New Roman"/>
        </w:rPr>
        <w:t>uns</w:t>
      </w:r>
      <w:r>
        <w:rPr>
          <w:rFonts w:ascii="Times New Roman" w:hAnsi="Times New Roman"/>
        </w:rPr>
        <w:t>i</w:t>
      </w:r>
      <w:r w:rsidRPr="000675E2">
        <w:rPr>
          <w:rFonts w:ascii="Times New Roman" w:hAnsi="Times New Roman"/>
        </w:rPr>
        <w:t>gned char</w:t>
      </w:r>
      <w:r>
        <w:rPr>
          <w:rFonts w:ascii="Times New Roman" w:hAnsi="Times New Roman"/>
        </w:rPr>
        <w:t>)</w:t>
      </w:r>
      <w:r w:rsidRPr="000675E2">
        <w:rPr>
          <w:rFonts w:ascii="Times New Roman" w:hAnsi="Times New Roman"/>
        </w:rPr>
        <w:t xml:space="preserve"> data4)</w:t>
      </w:r>
    </w:p>
    <w:p w14:paraId="4B70A2B3" w14:textId="77777777" w:rsidR="00B257CF" w:rsidRDefault="00B257CF" w:rsidP="00B257CF">
      <w:pPr>
        <w:pStyle w:val="4"/>
        <w:numPr>
          <w:ilvl w:val="0"/>
          <w:numId w:val="16"/>
        </w:numPr>
        <w:rPr>
          <w:sz w:val="21"/>
        </w:rPr>
      </w:pPr>
      <w:r>
        <w:rPr>
          <w:rFonts w:hint="eastAsia"/>
        </w:rPr>
        <w:t>出口</w:t>
      </w:r>
      <w:r>
        <w:rPr>
          <w:rFonts w:hint="eastAsia"/>
          <w:sz w:val="21"/>
        </w:rPr>
        <w:t>参数</w:t>
      </w:r>
      <w:r>
        <w:rPr>
          <w:rFonts w:hint="eastAsia"/>
          <w:sz w:val="21"/>
        </w:rPr>
        <w:t xml:space="preserve"> </w:t>
      </w:r>
    </w:p>
    <w:p w14:paraId="3B1E8AEA" w14:textId="77777777" w:rsidR="00B257CF" w:rsidRPr="00F102FF" w:rsidRDefault="00B257CF" w:rsidP="00266326">
      <w:pPr>
        <w:ind w:firstLine="425"/>
      </w:pPr>
      <w:r>
        <w:rPr>
          <w:rFonts w:hint="eastAsia"/>
        </w:rPr>
        <w:t>无</w:t>
      </w:r>
    </w:p>
    <w:p w14:paraId="1DC3FD57" w14:textId="77777777" w:rsidR="00B257CF" w:rsidRDefault="00B257CF" w:rsidP="00B257CF">
      <w:pPr>
        <w:pStyle w:val="4"/>
        <w:numPr>
          <w:ilvl w:val="0"/>
          <w:numId w:val="16"/>
        </w:numPr>
      </w:pPr>
      <w:r>
        <w:rPr>
          <w:rFonts w:hint="eastAsia"/>
        </w:rPr>
        <w:t>局部变量</w:t>
      </w:r>
    </w:p>
    <w:p w14:paraId="02DAAD47" w14:textId="77777777" w:rsidR="00B257CF" w:rsidRDefault="00B257CF" w:rsidP="00266326">
      <w:pPr>
        <w:ind w:firstLine="425"/>
      </w:pPr>
      <w:r>
        <w:rPr>
          <w:rFonts w:hint="eastAsia"/>
        </w:rPr>
        <w:t>无</w:t>
      </w:r>
    </w:p>
    <w:p w14:paraId="1A3638E3" w14:textId="77777777" w:rsidR="00B257CF" w:rsidRDefault="00B257CF" w:rsidP="00B257CF">
      <w:pPr>
        <w:pStyle w:val="4"/>
        <w:numPr>
          <w:ilvl w:val="0"/>
          <w:numId w:val="16"/>
        </w:numPr>
      </w:pPr>
      <w:r>
        <w:rPr>
          <w:rFonts w:hint="eastAsia"/>
        </w:rPr>
        <w:t>函数</w:t>
      </w:r>
      <w:r>
        <w:rPr>
          <w:rFonts w:hint="eastAsia"/>
          <w:sz w:val="21"/>
        </w:rPr>
        <w:t>调用</w:t>
      </w:r>
    </w:p>
    <w:p w14:paraId="2D3129DF" w14:textId="77777777" w:rsidR="00B257CF" w:rsidRPr="00B257CF" w:rsidRDefault="00B257CF" w:rsidP="00266326">
      <w:pPr>
        <w:ind w:firstLine="425"/>
      </w:pPr>
      <w:proofErr w:type="spellStart"/>
      <w:r>
        <w:rPr>
          <w:rFonts w:hint="eastAsia"/>
        </w:rPr>
        <w:t>write_</w:t>
      </w:r>
      <w:proofErr w:type="gramStart"/>
      <w:r>
        <w:t>byte</w:t>
      </w:r>
      <w:proofErr w:type="spellEnd"/>
      <w:r>
        <w:t>(</w:t>
      </w:r>
      <w:proofErr w:type="gramEnd"/>
      <w:r>
        <w:t>unsigned char data);</w:t>
      </w:r>
    </w:p>
    <w:p w14:paraId="52200C7A" w14:textId="77777777" w:rsidR="00B257CF" w:rsidRDefault="00B257CF" w:rsidP="00B257CF">
      <w:pPr>
        <w:pStyle w:val="4"/>
        <w:numPr>
          <w:ilvl w:val="0"/>
          <w:numId w:val="16"/>
        </w:numPr>
      </w:pPr>
      <w:r>
        <w:rPr>
          <w:rFonts w:hint="eastAsia"/>
        </w:rPr>
        <w:t>流程图</w:t>
      </w:r>
    </w:p>
    <w:p w14:paraId="328B9490" w14:textId="051C08F2" w:rsidR="00B257CF" w:rsidRDefault="000004A5" w:rsidP="00266326">
      <w:pPr>
        <w:ind w:firstLine="425"/>
      </w:pPr>
      <w:r>
        <w:rPr>
          <w:noProof/>
        </w:rPr>
        <w:drawing>
          <wp:inline distT="0" distB="0" distL="0" distR="0" wp14:anchorId="1C19C6FB" wp14:editId="0D83673B">
            <wp:extent cx="1113155" cy="282130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53" t="26367" r="13531" b="9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35E6" w14:textId="77777777" w:rsidR="00B257CF" w:rsidRDefault="00B257CF" w:rsidP="00B257CF"/>
    <w:p w14:paraId="3B538D60" w14:textId="6B324E0F" w:rsidR="00B257CF" w:rsidRPr="00A543FA" w:rsidRDefault="00B257CF" w:rsidP="00B257CF">
      <w:pPr>
        <w:rPr>
          <w:b/>
          <w:bCs/>
        </w:rPr>
      </w:pPr>
      <w:r w:rsidRPr="00A543FA">
        <w:rPr>
          <w:rFonts w:hint="eastAsia"/>
          <w:b/>
          <w:bCs/>
        </w:rPr>
        <w:t>3.3.2.3</w:t>
      </w:r>
      <w:r w:rsidRPr="00A543FA">
        <w:rPr>
          <w:b/>
          <w:bCs/>
        </w:rPr>
        <w:t xml:space="preserve"> void </w:t>
      </w:r>
      <w:r w:rsidRPr="00A543FA">
        <w:rPr>
          <w:rFonts w:hint="eastAsia"/>
          <w:b/>
          <w:bCs/>
        </w:rPr>
        <w:t>in</w:t>
      </w:r>
      <w:r w:rsidR="00266326" w:rsidRPr="00A543FA">
        <w:rPr>
          <w:b/>
          <w:bCs/>
        </w:rPr>
        <w:t>i</w:t>
      </w:r>
      <w:r w:rsidRPr="00A543FA">
        <w:rPr>
          <w:rFonts w:hint="eastAsia"/>
          <w:b/>
          <w:bCs/>
        </w:rPr>
        <w:t>t</w:t>
      </w:r>
      <w:r w:rsidR="00266326" w:rsidRPr="00A543FA">
        <w:rPr>
          <w:b/>
          <w:bCs/>
        </w:rPr>
        <w:t>1</w:t>
      </w:r>
      <w:r w:rsidRPr="00A543FA">
        <w:rPr>
          <w:b/>
          <w:bCs/>
        </w:rPr>
        <w:t>(void)</w:t>
      </w:r>
    </w:p>
    <w:p w14:paraId="0F636708" w14:textId="77777777" w:rsidR="00B257CF" w:rsidRDefault="00B257CF" w:rsidP="00B257CF">
      <w:pPr>
        <w:pStyle w:val="4"/>
        <w:numPr>
          <w:ilvl w:val="0"/>
          <w:numId w:val="17"/>
        </w:numPr>
        <w:rPr>
          <w:sz w:val="21"/>
        </w:rPr>
      </w:pPr>
      <w:r>
        <w:rPr>
          <w:rFonts w:hint="eastAsia"/>
          <w:sz w:val="21"/>
        </w:rPr>
        <w:t>功能</w:t>
      </w:r>
    </w:p>
    <w:p w14:paraId="7374587F" w14:textId="77777777" w:rsidR="00B257CF" w:rsidRPr="002129A8" w:rsidRDefault="00B257CF" w:rsidP="00266326">
      <w:pPr>
        <w:ind w:firstLine="425"/>
      </w:pPr>
      <w:r>
        <w:rPr>
          <w:rFonts w:hint="eastAsia"/>
        </w:rPr>
        <w:t>初始化单片机和</w:t>
      </w:r>
      <w:r>
        <w:rPr>
          <w:rFonts w:hint="eastAsia"/>
        </w:rPr>
        <w:t>M</w:t>
      </w:r>
      <w:r>
        <w:t>AX7219</w:t>
      </w:r>
    </w:p>
    <w:p w14:paraId="517401FD" w14:textId="77777777" w:rsidR="00B257CF" w:rsidRDefault="00B257CF" w:rsidP="00B257CF">
      <w:pPr>
        <w:pStyle w:val="4"/>
        <w:numPr>
          <w:ilvl w:val="0"/>
          <w:numId w:val="17"/>
        </w:numPr>
        <w:rPr>
          <w:sz w:val="21"/>
        </w:rPr>
      </w:pPr>
      <w:r>
        <w:rPr>
          <w:rFonts w:hint="eastAsia"/>
        </w:rPr>
        <w:t>入口</w:t>
      </w:r>
      <w:r>
        <w:rPr>
          <w:rFonts w:hint="eastAsia"/>
          <w:sz w:val="21"/>
        </w:rPr>
        <w:t>参数</w:t>
      </w:r>
    </w:p>
    <w:p w14:paraId="6A7D1881" w14:textId="77777777" w:rsidR="00B257CF" w:rsidRPr="00F102FF" w:rsidRDefault="00B257CF" w:rsidP="00266326">
      <w:pPr>
        <w:ind w:firstLine="425"/>
      </w:pPr>
      <w:r>
        <w:rPr>
          <w:rFonts w:hint="eastAsia"/>
        </w:rPr>
        <w:t>无</w:t>
      </w:r>
    </w:p>
    <w:p w14:paraId="5C2205A5" w14:textId="77777777" w:rsidR="00B257CF" w:rsidRDefault="00B257CF" w:rsidP="00B257CF">
      <w:pPr>
        <w:pStyle w:val="4"/>
        <w:numPr>
          <w:ilvl w:val="0"/>
          <w:numId w:val="17"/>
        </w:numPr>
        <w:rPr>
          <w:sz w:val="21"/>
        </w:rPr>
      </w:pPr>
      <w:r>
        <w:rPr>
          <w:rFonts w:hint="eastAsia"/>
        </w:rPr>
        <w:t>出口</w:t>
      </w:r>
      <w:r>
        <w:rPr>
          <w:rFonts w:hint="eastAsia"/>
          <w:sz w:val="21"/>
        </w:rPr>
        <w:t>参数</w:t>
      </w:r>
      <w:r>
        <w:rPr>
          <w:rFonts w:hint="eastAsia"/>
          <w:sz w:val="21"/>
        </w:rPr>
        <w:t xml:space="preserve"> </w:t>
      </w:r>
    </w:p>
    <w:p w14:paraId="203F83A7" w14:textId="77777777" w:rsidR="00B257CF" w:rsidRPr="00F102FF" w:rsidRDefault="00B257CF" w:rsidP="00266326">
      <w:pPr>
        <w:ind w:firstLine="425"/>
      </w:pPr>
      <w:r>
        <w:rPr>
          <w:rFonts w:hint="eastAsia"/>
        </w:rPr>
        <w:t>无</w:t>
      </w:r>
    </w:p>
    <w:p w14:paraId="3FAA690C" w14:textId="77777777" w:rsidR="00B257CF" w:rsidRDefault="00B257CF" w:rsidP="00B257CF">
      <w:pPr>
        <w:pStyle w:val="4"/>
        <w:numPr>
          <w:ilvl w:val="0"/>
          <w:numId w:val="17"/>
        </w:numPr>
      </w:pPr>
      <w:r>
        <w:rPr>
          <w:rFonts w:hint="eastAsia"/>
        </w:rPr>
        <w:lastRenderedPageBreak/>
        <w:t>局部变量</w:t>
      </w:r>
    </w:p>
    <w:p w14:paraId="078CC0DD" w14:textId="77777777" w:rsidR="00B257CF" w:rsidRDefault="00B257CF" w:rsidP="00266326">
      <w:pPr>
        <w:ind w:firstLine="425"/>
      </w:pPr>
      <w:r>
        <w:rPr>
          <w:rFonts w:hint="eastAsia"/>
        </w:rPr>
        <w:t>无</w:t>
      </w:r>
    </w:p>
    <w:p w14:paraId="3DCF870C" w14:textId="77777777" w:rsidR="00B257CF" w:rsidRDefault="00B257CF" w:rsidP="00B257CF">
      <w:pPr>
        <w:pStyle w:val="4"/>
        <w:numPr>
          <w:ilvl w:val="0"/>
          <w:numId w:val="17"/>
        </w:numPr>
        <w:rPr>
          <w:sz w:val="21"/>
        </w:rPr>
      </w:pPr>
      <w:r>
        <w:rPr>
          <w:rFonts w:hint="eastAsia"/>
        </w:rPr>
        <w:t>函数</w:t>
      </w:r>
      <w:r>
        <w:rPr>
          <w:rFonts w:hint="eastAsia"/>
          <w:sz w:val="21"/>
        </w:rPr>
        <w:t>调用</w:t>
      </w:r>
    </w:p>
    <w:p w14:paraId="7BE1A8BA" w14:textId="77777777" w:rsidR="00A543FA" w:rsidRDefault="00B257CF" w:rsidP="00B257CF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proofErr w:type="gramStart"/>
      <w:r w:rsidRPr="000675E2">
        <w:rPr>
          <w:rFonts w:ascii="Times New Roman" w:hAnsi="Times New Roman"/>
        </w:rPr>
        <w:t>write(</w:t>
      </w:r>
      <w:proofErr w:type="gramEnd"/>
      <w:r w:rsidRPr="000675E2">
        <w:rPr>
          <w:rFonts w:ascii="Times New Roman" w:hAnsi="Times New Roman"/>
        </w:rPr>
        <w:t xml:space="preserve">unsigned char addr1, unsigned char data1, </w:t>
      </w:r>
    </w:p>
    <w:p w14:paraId="08E12E4B" w14:textId="77777777" w:rsidR="00A543FA" w:rsidRDefault="00A543FA" w:rsidP="00B257CF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B257CF" w:rsidRPr="000675E2">
        <w:rPr>
          <w:rFonts w:ascii="Times New Roman" w:hAnsi="Times New Roman"/>
        </w:rPr>
        <w:t>unsigned char addr2, unsigned char data2,</w:t>
      </w:r>
    </w:p>
    <w:p w14:paraId="28F782A8" w14:textId="77777777" w:rsidR="00A543FA" w:rsidRDefault="00A543FA" w:rsidP="00B257CF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B257CF" w:rsidRPr="000675E2">
        <w:rPr>
          <w:rFonts w:ascii="Times New Roman" w:hAnsi="Times New Roman"/>
        </w:rPr>
        <w:t xml:space="preserve">unsigned char addr3, unsigned char data3, </w:t>
      </w:r>
    </w:p>
    <w:p w14:paraId="5D7CAA01" w14:textId="28B9288C" w:rsidR="00B257CF" w:rsidRDefault="00A543FA" w:rsidP="00B257CF">
      <w:pPr>
        <w:pStyle w:val="4"/>
        <w:numPr>
          <w:ilvl w:val="0"/>
          <w:numId w:val="0"/>
        </w:numPr>
        <w:ind w:left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B257CF" w:rsidRPr="000675E2">
        <w:rPr>
          <w:rFonts w:ascii="Times New Roman" w:hAnsi="Times New Roman"/>
        </w:rPr>
        <w:t>unsigned char addr4, unsigned char data4)</w:t>
      </w:r>
      <w:r w:rsidR="00B257CF">
        <w:rPr>
          <w:rFonts w:ascii="Times New Roman" w:hAnsi="Times New Roman"/>
        </w:rPr>
        <w:t>;</w:t>
      </w:r>
    </w:p>
    <w:p w14:paraId="1292CF9E" w14:textId="77777777" w:rsidR="00B257CF" w:rsidRPr="00B257CF" w:rsidRDefault="00B257CF" w:rsidP="00B257CF">
      <w:pPr>
        <w:ind w:left="425"/>
      </w:pPr>
      <w:proofErr w:type="spellStart"/>
      <w:r>
        <w:t>delay</w:t>
      </w:r>
      <w:r>
        <w:rPr>
          <w:rFonts w:hint="eastAsia"/>
        </w:rPr>
        <w:t>_</w:t>
      </w:r>
      <w:proofErr w:type="gramStart"/>
      <w:r>
        <w:t>ms</w:t>
      </w:r>
      <w:proofErr w:type="spellEnd"/>
      <w:r>
        <w:t>(</w:t>
      </w:r>
      <w:proofErr w:type="gramEnd"/>
      <w:r>
        <w:t>);</w:t>
      </w:r>
    </w:p>
    <w:p w14:paraId="25339F6A" w14:textId="77777777" w:rsidR="00B257CF" w:rsidRDefault="00B257CF" w:rsidP="00B257CF">
      <w:pPr>
        <w:pStyle w:val="4"/>
        <w:numPr>
          <w:ilvl w:val="0"/>
          <w:numId w:val="17"/>
        </w:numPr>
      </w:pPr>
      <w:r>
        <w:rPr>
          <w:rFonts w:hint="eastAsia"/>
        </w:rPr>
        <w:t>流程图</w:t>
      </w:r>
    </w:p>
    <w:p w14:paraId="48777621" w14:textId="41393F4C" w:rsidR="00B257CF" w:rsidRDefault="000004A5" w:rsidP="00266326">
      <w:pPr>
        <w:ind w:firstLine="425"/>
      </w:pPr>
      <w:r>
        <w:rPr>
          <w:rFonts w:hint="eastAsia"/>
          <w:noProof/>
        </w:rPr>
        <w:drawing>
          <wp:inline distT="0" distB="0" distL="0" distR="0" wp14:anchorId="23F35DC2" wp14:editId="320692C4">
            <wp:extent cx="2516505" cy="29845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71" t="17256" r="6691" b="5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BAEA" w14:textId="77777777" w:rsidR="0062082B" w:rsidRDefault="0062082B" w:rsidP="00B257CF"/>
    <w:p w14:paraId="393E5E34" w14:textId="77777777" w:rsidR="0062082B" w:rsidRPr="00A543FA" w:rsidRDefault="0062082B" w:rsidP="0062082B">
      <w:pPr>
        <w:rPr>
          <w:b/>
          <w:bCs/>
        </w:rPr>
      </w:pPr>
      <w:r w:rsidRPr="00A543FA">
        <w:rPr>
          <w:rFonts w:hint="eastAsia"/>
          <w:b/>
          <w:bCs/>
        </w:rPr>
        <w:t>3.3.2.</w:t>
      </w:r>
      <w:r w:rsidRPr="00A543FA">
        <w:rPr>
          <w:b/>
          <w:bCs/>
        </w:rPr>
        <w:t>4 unsigned int char2</w:t>
      </w:r>
      <w:proofErr w:type="gramStart"/>
      <w:r w:rsidRPr="00A543FA">
        <w:rPr>
          <w:b/>
          <w:bCs/>
        </w:rPr>
        <w:t>bit(</w:t>
      </w:r>
      <w:proofErr w:type="gramEnd"/>
      <w:r w:rsidRPr="00A543FA">
        <w:rPr>
          <w:b/>
          <w:bCs/>
        </w:rPr>
        <w:t>char m)</w:t>
      </w:r>
    </w:p>
    <w:p w14:paraId="28B0B766" w14:textId="77777777" w:rsidR="0062082B" w:rsidRDefault="0062082B" w:rsidP="0062082B">
      <w:pPr>
        <w:pStyle w:val="4"/>
        <w:numPr>
          <w:ilvl w:val="0"/>
          <w:numId w:val="18"/>
        </w:numPr>
        <w:rPr>
          <w:sz w:val="21"/>
        </w:rPr>
      </w:pPr>
      <w:r>
        <w:rPr>
          <w:rFonts w:hint="eastAsia"/>
          <w:sz w:val="21"/>
        </w:rPr>
        <w:t>功能</w:t>
      </w:r>
    </w:p>
    <w:p w14:paraId="1E789AF9" w14:textId="77777777" w:rsidR="0062082B" w:rsidRPr="002129A8" w:rsidRDefault="0062082B" w:rsidP="00266326">
      <w:pPr>
        <w:ind w:firstLine="425"/>
      </w:pPr>
      <w:r>
        <w:rPr>
          <w:rFonts w:hint="eastAsia"/>
        </w:rPr>
        <w:t>对要显示的内容进行译码</w:t>
      </w:r>
    </w:p>
    <w:p w14:paraId="13DE10E9" w14:textId="77777777" w:rsidR="0062082B" w:rsidRDefault="0062082B" w:rsidP="0062082B">
      <w:pPr>
        <w:pStyle w:val="4"/>
        <w:numPr>
          <w:ilvl w:val="0"/>
          <w:numId w:val="18"/>
        </w:numPr>
        <w:rPr>
          <w:sz w:val="21"/>
        </w:rPr>
      </w:pPr>
      <w:r>
        <w:rPr>
          <w:rFonts w:hint="eastAsia"/>
        </w:rPr>
        <w:t>入口</w:t>
      </w:r>
      <w:r>
        <w:rPr>
          <w:rFonts w:hint="eastAsia"/>
          <w:sz w:val="21"/>
        </w:rPr>
        <w:t>参数</w:t>
      </w:r>
    </w:p>
    <w:p w14:paraId="493B74F0" w14:textId="0865EE94" w:rsidR="0062082B" w:rsidRPr="0062082B" w:rsidRDefault="0062082B" w:rsidP="00266326">
      <w:pPr>
        <w:ind w:firstLine="425"/>
      </w:pPr>
      <w:r>
        <w:rPr>
          <w:rFonts w:hint="eastAsia"/>
        </w:rPr>
        <w:t>(char</w:t>
      </w:r>
      <w:r>
        <w:t>) m</w:t>
      </w:r>
      <w:r w:rsidR="00266326">
        <w:t xml:space="preserve">     // </w:t>
      </w:r>
      <w:r w:rsidR="00266326">
        <w:rPr>
          <w:rFonts w:hint="eastAsia"/>
        </w:rPr>
        <w:t>待显示字符</w:t>
      </w:r>
    </w:p>
    <w:p w14:paraId="0902012B" w14:textId="77777777" w:rsidR="0062082B" w:rsidRDefault="0062082B" w:rsidP="0062082B">
      <w:pPr>
        <w:pStyle w:val="4"/>
        <w:numPr>
          <w:ilvl w:val="0"/>
          <w:numId w:val="18"/>
        </w:numPr>
        <w:rPr>
          <w:sz w:val="21"/>
        </w:rPr>
      </w:pPr>
      <w:r>
        <w:rPr>
          <w:rFonts w:hint="eastAsia"/>
        </w:rPr>
        <w:t>出口</w:t>
      </w:r>
      <w:r>
        <w:rPr>
          <w:rFonts w:hint="eastAsia"/>
          <w:sz w:val="21"/>
        </w:rPr>
        <w:t>参数</w:t>
      </w:r>
      <w:r>
        <w:rPr>
          <w:rFonts w:hint="eastAsia"/>
          <w:sz w:val="21"/>
        </w:rPr>
        <w:t xml:space="preserve"> </w:t>
      </w:r>
    </w:p>
    <w:p w14:paraId="2CF38A44" w14:textId="3825FAD1" w:rsidR="0062082B" w:rsidRPr="00F102FF" w:rsidRDefault="0062082B" w:rsidP="00266326">
      <w:pPr>
        <w:ind w:firstLine="425"/>
      </w:pPr>
      <w:r>
        <w:rPr>
          <w:rFonts w:hint="eastAsia"/>
        </w:rPr>
        <w:t>(</w:t>
      </w:r>
      <w:r>
        <w:t>int) n</w:t>
      </w:r>
      <w:r w:rsidR="00266326">
        <w:t xml:space="preserve">       // </w:t>
      </w:r>
      <w:r w:rsidR="00266326">
        <w:rPr>
          <w:rFonts w:hint="eastAsia"/>
        </w:rPr>
        <w:t>该字符在字符集数组中的位置</w:t>
      </w:r>
    </w:p>
    <w:p w14:paraId="160C1CA9" w14:textId="77777777" w:rsidR="0062082B" w:rsidRDefault="0062082B" w:rsidP="0062082B">
      <w:pPr>
        <w:pStyle w:val="4"/>
        <w:numPr>
          <w:ilvl w:val="0"/>
          <w:numId w:val="18"/>
        </w:numPr>
      </w:pPr>
      <w:r>
        <w:rPr>
          <w:rFonts w:hint="eastAsia"/>
        </w:rPr>
        <w:t>局部变量</w:t>
      </w:r>
    </w:p>
    <w:p w14:paraId="69B43D95" w14:textId="77777777" w:rsidR="00DB18BD" w:rsidRPr="00F102FF" w:rsidRDefault="00DB18BD" w:rsidP="00266326">
      <w:pPr>
        <w:ind w:firstLine="425"/>
      </w:pPr>
      <w:r>
        <w:rPr>
          <w:rFonts w:hint="eastAsia"/>
        </w:rPr>
        <w:t>(</w:t>
      </w:r>
      <w:r>
        <w:t>int) n</w:t>
      </w:r>
    </w:p>
    <w:p w14:paraId="42AB7431" w14:textId="77777777" w:rsidR="0062082B" w:rsidRDefault="0062082B" w:rsidP="0062082B">
      <w:pPr>
        <w:pStyle w:val="4"/>
        <w:numPr>
          <w:ilvl w:val="0"/>
          <w:numId w:val="18"/>
        </w:numPr>
        <w:rPr>
          <w:sz w:val="21"/>
        </w:rPr>
      </w:pPr>
      <w:r>
        <w:rPr>
          <w:rFonts w:hint="eastAsia"/>
        </w:rPr>
        <w:t>函数</w:t>
      </w:r>
      <w:r>
        <w:rPr>
          <w:rFonts w:hint="eastAsia"/>
          <w:sz w:val="21"/>
        </w:rPr>
        <w:t>调用</w:t>
      </w:r>
    </w:p>
    <w:p w14:paraId="46954754" w14:textId="77777777" w:rsidR="0062082B" w:rsidRPr="00B257CF" w:rsidRDefault="00DB18BD" w:rsidP="00266326">
      <w:pPr>
        <w:ind w:firstLine="425"/>
      </w:pPr>
      <w:r>
        <w:rPr>
          <w:rFonts w:hint="eastAsia"/>
        </w:rPr>
        <w:t>无</w:t>
      </w:r>
    </w:p>
    <w:p w14:paraId="67DE3EF3" w14:textId="77777777" w:rsidR="0062082B" w:rsidRDefault="0062082B" w:rsidP="0062082B">
      <w:pPr>
        <w:pStyle w:val="4"/>
        <w:numPr>
          <w:ilvl w:val="0"/>
          <w:numId w:val="18"/>
        </w:numPr>
      </w:pPr>
      <w:r>
        <w:rPr>
          <w:rFonts w:hint="eastAsia"/>
        </w:rPr>
        <w:lastRenderedPageBreak/>
        <w:t>流程图</w:t>
      </w:r>
    </w:p>
    <w:p w14:paraId="5421DD86" w14:textId="473C3AB3" w:rsidR="0062082B" w:rsidRDefault="000004A5" w:rsidP="00327ADA">
      <w:pPr>
        <w:ind w:firstLine="425"/>
      </w:pPr>
      <w:r>
        <w:rPr>
          <w:noProof/>
        </w:rPr>
        <w:drawing>
          <wp:inline distT="0" distB="0" distL="0" distR="0" wp14:anchorId="4A609565" wp14:editId="0EB8164D">
            <wp:extent cx="2126615" cy="41465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69" t="6314" r="5595" b="5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3113" w14:textId="77777777" w:rsidR="0062082B" w:rsidRDefault="0062082B" w:rsidP="00B257CF"/>
    <w:p w14:paraId="4A33861C" w14:textId="77777777" w:rsidR="00C94C01" w:rsidRPr="00A543FA" w:rsidRDefault="00C94C01" w:rsidP="00C94C01">
      <w:pPr>
        <w:rPr>
          <w:b/>
          <w:bCs/>
        </w:rPr>
      </w:pPr>
      <w:r w:rsidRPr="00A543FA">
        <w:rPr>
          <w:rFonts w:hint="eastAsia"/>
          <w:b/>
          <w:bCs/>
        </w:rPr>
        <w:t>3.3.2.</w:t>
      </w:r>
      <w:r w:rsidRPr="00A543FA">
        <w:rPr>
          <w:b/>
          <w:bCs/>
        </w:rPr>
        <w:t xml:space="preserve">5 </w:t>
      </w:r>
      <w:proofErr w:type="gramStart"/>
      <w:r w:rsidRPr="00A543FA">
        <w:rPr>
          <w:b/>
          <w:bCs/>
        </w:rPr>
        <w:t>display(</w:t>
      </w:r>
      <w:proofErr w:type="gramEnd"/>
      <w:r w:rsidRPr="00A543FA">
        <w:rPr>
          <w:b/>
          <w:bCs/>
        </w:rPr>
        <w:t>char* text)</w:t>
      </w:r>
    </w:p>
    <w:p w14:paraId="35ACC2B4" w14:textId="77777777" w:rsidR="00C94C01" w:rsidRDefault="00C94C01" w:rsidP="00C94C01">
      <w:pPr>
        <w:pStyle w:val="4"/>
        <w:numPr>
          <w:ilvl w:val="0"/>
          <w:numId w:val="19"/>
        </w:numPr>
        <w:rPr>
          <w:sz w:val="21"/>
        </w:rPr>
      </w:pPr>
      <w:r>
        <w:rPr>
          <w:rFonts w:hint="eastAsia"/>
          <w:sz w:val="21"/>
        </w:rPr>
        <w:t>功能</w:t>
      </w:r>
    </w:p>
    <w:p w14:paraId="3FB647C3" w14:textId="77777777" w:rsidR="00C94C01" w:rsidRDefault="00C94C01" w:rsidP="00327ADA">
      <w:pPr>
        <w:ind w:left="425"/>
      </w:pPr>
      <w:r>
        <w:rPr>
          <w:rFonts w:hint="eastAsia"/>
        </w:rPr>
        <w:t>使点阵</w:t>
      </w:r>
      <w:r w:rsidR="00237A4D">
        <w:rPr>
          <w:rFonts w:hint="eastAsia"/>
        </w:rPr>
        <w:t>中间</w:t>
      </w:r>
      <w:r>
        <w:rPr>
          <w:rFonts w:hint="eastAsia"/>
        </w:rPr>
        <w:t>滚动显示输入数组译码后的内容</w:t>
      </w:r>
    </w:p>
    <w:p w14:paraId="4EEBCB8C" w14:textId="7812850A" w:rsidR="00237A4D" w:rsidRPr="002129A8" w:rsidRDefault="00327ADA" w:rsidP="00327ADA">
      <w:pPr>
        <w:ind w:left="425"/>
      </w:pPr>
      <w:r>
        <w:rPr>
          <w:rFonts w:hint="eastAsia"/>
        </w:rPr>
        <w:t>侧</w:t>
      </w:r>
      <w:proofErr w:type="gramStart"/>
      <w:r w:rsidR="00237A4D">
        <w:rPr>
          <w:rFonts w:hint="eastAsia"/>
        </w:rPr>
        <w:t>边显示</w:t>
      </w:r>
      <w:proofErr w:type="gramEnd"/>
      <w:r w:rsidR="00237A4D">
        <w:rPr>
          <w:rFonts w:hint="eastAsia"/>
        </w:rPr>
        <w:t>动态心形和礼花的图片</w:t>
      </w:r>
    </w:p>
    <w:p w14:paraId="46EC8D2E" w14:textId="77777777" w:rsidR="00C94C01" w:rsidRDefault="00C94C01" w:rsidP="00C94C01">
      <w:pPr>
        <w:pStyle w:val="4"/>
        <w:numPr>
          <w:ilvl w:val="0"/>
          <w:numId w:val="19"/>
        </w:numPr>
        <w:rPr>
          <w:sz w:val="21"/>
        </w:rPr>
      </w:pPr>
      <w:r>
        <w:rPr>
          <w:rFonts w:hint="eastAsia"/>
        </w:rPr>
        <w:t>入口</w:t>
      </w:r>
      <w:r>
        <w:rPr>
          <w:rFonts w:hint="eastAsia"/>
          <w:sz w:val="21"/>
        </w:rPr>
        <w:t>参数</w:t>
      </w:r>
    </w:p>
    <w:p w14:paraId="7BF0F6F2" w14:textId="323F6033" w:rsidR="00C94C01" w:rsidRPr="0062082B" w:rsidRDefault="00C94C01" w:rsidP="00327ADA">
      <w:pPr>
        <w:ind w:firstLine="425"/>
      </w:pPr>
      <w:r>
        <w:rPr>
          <w:rFonts w:hint="eastAsia"/>
        </w:rPr>
        <w:t>(char*</w:t>
      </w:r>
      <w:r>
        <w:t xml:space="preserve">) </w:t>
      </w:r>
      <w:r>
        <w:rPr>
          <w:rFonts w:hint="eastAsia"/>
        </w:rPr>
        <w:t>text</w:t>
      </w:r>
      <w:r>
        <w:t xml:space="preserve"> </w:t>
      </w:r>
      <w:r w:rsidR="00327ADA">
        <w:t xml:space="preserve">// </w:t>
      </w:r>
      <w:r w:rsidR="00327ADA">
        <w:rPr>
          <w:rFonts w:hint="eastAsia"/>
        </w:rPr>
        <w:t>待显示内容</w:t>
      </w:r>
    </w:p>
    <w:p w14:paraId="663EAEED" w14:textId="77777777" w:rsidR="00C94C01" w:rsidRDefault="00C94C01" w:rsidP="00C94C01">
      <w:pPr>
        <w:pStyle w:val="4"/>
        <w:numPr>
          <w:ilvl w:val="0"/>
          <w:numId w:val="19"/>
        </w:numPr>
        <w:rPr>
          <w:sz w:val="21"/>
        </w:rPr>
      </w:pPr>
      <w:r>
        <w:rPr>
          <w:rFonts w:hint="eastAsia"/>
        </w:rPr>
        <w:t>出口</w:t>
      </w:r>
      <w:r>
        <w:rPr>
          <w:rFonts w:hint="eastAsia"/>
          <w:sz w:val="21"/>
        </w:rPr>
        <w:t>参数</w:t>
      </w:r>
      <w:r>
        <w:rPr>
          <w:rFonts w:hint="eastAsia"/>
          <w:sz w:val="21"/>
        </w:rPr>
        <w:t xml:space="preserve"> </w:t>
      </w:r>
    </w:p>
    <w:p w14:paraId="0DC9B49C" w14:textId="77777777" w:rsidR="00C94C01" w:rsidRPr="00F102FF" w:rsidRDefault="00C94C01" w:rsidP="00C94C01">
      <w:r>
        <w:rPr>
          <w:rFonts w:hint="eastAsia"/>
        </w:rPr>
        <w:t>无</w:t>
      </w:r>
    </w:p>
    <w:p w14:paraId="0E22777A" w14:textId="77777777" w:rsidR="00C94C01" w:rsidRDefault="00C94C01" w:rsidP="00C94C01">
      <w:pPr>
        <w:pStyle w:val="4"/>
        <w:numPr>
          <w:ilvl w:val="0"/>
          <w:numId w:val="19"/>
        </w:numPr>
      </w:pPr>
      <w:r>
        <w:rPr>
          <w:rFonts w:hint="eastAsia"/>
        </w:rPr>
        <w:t>局部变量</w:t>
      </w:r>
    </w:p>
    <w:p w14:paraId="5B4E3CA4" w14:textId="77777777" w:rsidR="00C94C01" w:rsidRDefault="00C94C01" w:rsidP="00327ADA">
      <w:pPr>
        <w:ind w:left="425"/>
      </w:pPr>
      <w:r>
        <w:rPr>
          <w:rFonts w:hint="eastAsia"/>
        </w:rPr>
        <w:t>(</w:t>
      </w:r>
      <w:r>
        <w:t xml:space="preserve">int) </w:t>
      </w:r>
      <w:proofErr w:type="spellStart"/>
      <w:proofErr w:type="gramStart"/>
      <w:r>
        <w:rPr>
          <w:rFonts w:hint="eastAsia"/>
        </w:rPr>
        <w:t>i</w:t>
      </w:r>
      <w:r>
        <w:t>,j</w:t>
      </w:r>
      <w:proofErr w:type="gramEnd"/>
      <w:r>
        <w:t>,k,m,n,q</w:t>
      </w:r>
      <w:proofErr w:type="spellEnd"/>
    </w:p>
    <w:p w14:paraId="637937B1" w14:textId="61A0F7B7" w:rsidR="00C94C01" w:rsidRPr="00F102FF" w:rsidRDefault="00C94C01" w:rsidP="00327ADA">
      <w:pPr>
        <w:ind w:left="425"/>
      </w:pPr>
      <w:r>
        <w:rPr>
          <w:rFonts w:hint="eastAsia"/>
        </w:rPr>
        <w:t>(</w:t>
      </w:r>
      <w:r>
        <w:t xml:space="preserve">unsigned char) </w:t>
      </w:r>
      <w:proofErr w:type="gramStart"/>
      <w:r>
        <w:t>led[</w:t>
      </w:r>
      <w:proofErr w:type="gramEnd"/>
      <w:r>
        <w:t>4][8]</w:t>
      </w:r>
      <w:r w:rsidR="00327ADA">
        <w:t xml:space="preserve">  // </w:t>
      </w:r>
      <w:r w:rsidR="00327ADA">
        <w:rPr>
          <w:rFonts w:hint="eastAsia"/>
        </w:rPr>
        <w:t>点阵内容</w:t>
      </w:r>
    </w:p>
    <w:p w14:paraId="3C5A7285" w14:textId="77777777" w:rsidR="00C94C01" w:rsidRDefault="00C94C01" w:rsidP="00C94C01">
      <w:pPr>
        <w:pStyle w:val="4"/>
        <w:numPr>
          <w:ilvl w:val="0"/>
          <w:numId w:val="19"/>
        </w:numPr>
        <w:rPr>
          <w:sz w:val="21"/>
        </w:rPr>
      </w:pPr>
      <w:r>
        <w:rPr>
          <w:rFonts w:hint="eastAsia"/>
        </w:rPr>
        <w:t>函数</w:t>
      </w:r>
      <w:r>
        <w:rPr>
          <w:rFonts w:hint="eastAsia"/>
          <w:sz w:val="21"/>
        </w:rPr>
        <w:t>调用</w:t>
      </w:r>
    </w:p>
    <w:p w14:paraId="74E81D66" w14:textId="77777777" w:rsidR="00C94C01" w:rsidRPr="00B257CF" w:rsidRDefault="00C94C01" w:rsidP="00C94C01">
      <w:r>
        <w:rPr>
          <w:rFonts w:hint="eastAsia"/>
        </w:rPr>
        <w:t>无</w:t>
      </w:r>
    </w:p>
    <w:p w14:paraId="07BCBE08" w14:textId="77777777" w:rsidR="00C94C01" w:rsidRDefault="00C94C01" w:rsidP="00C94C01">
      <w:pPr>
        <w:pStyle w:val="4"/>
        <w:numPr>
          <w:ilvl w:val="0"/>
          <w:numId w:val="19"/>
        </w:numPr>
      </w:pPr>
      <w:r>
        <w:rPr>
          <w:rFonts w:hint="eastAsia"/>
        </w:rPr>
        <w:lastRenderedPageBreak/>
        <w:t>流程图</w:t>
      </w:r>
    </w:p>
    <w:p w14:paraId="2B4D8E16" w14:textId="6F83CBE1" w:rsidR="00B257CF" w:rsidRDefault="00327ADA" w:rsidP="00B257CF">
      <w:r>
        <w:rPr>
          <w:noProof/>
        </w:rPr>
        <w:drawing>
          <wp:inline distT="0" distB="0" distL="0" distR="0" wp14:anchorId="02439AAA" wp14:editId="71B0045A">
            <wp:extent cx="4756859" cy="288474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1" t="4460"/>
                    <a:stretch/>
                  </pic:blipFill>
                  <pic:spPr bwMode="auto">
                    <a:xfrm>
                      <a:off x="0" y="0"/>
                      <a:ext cx="4756859" cy="288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109DA" w14:textId="386C8BC8" w:rsidR="00327ADA" w:rsidRPr="00A543FA" w:rsidRDefault="00327ADA" w:rsidP="00327ADA">
      <w:pPr>
        <w:rPr>
          <w:b/>
          <w:bCs/>
        </w:rPr>
      </w:pPr>
      <w:r w:rsidRPr="00A543FA">
        <w:rPr>
          <w:rFonts w:hint="eastAsia"/>
          <w:b/>
          <w:bCs/>
        </w:rPr>
        <w:t>3.3.2.</w:t>
      </w:r>
      <w:r w:rsidRPr="00A543FA">
        <w:rPr>
          <w:b/>
          <w:bCs/>
        </w:rPr>
        <w:t xml:space="preserve">6 void </w:t>
      </w:r>
      <w:r w:rsidRPr="00A543FA">
        <w:rPr>
          <w:rFonts w:hint="eastAsia"/>
          <w:b/>
          <w:bCs/>
        </w:rPr>
        <w:t>in</w:t>
      </w:r>
      <w:r w:rsidRPr="00A543FA">
        <w:rPr>
          <w:b/>
          <w:bCs/>
        </w:rPr>
        <w:t>i</w:t>
      </w:r>
      <w:r w:rsidRPr="00A543FA">
        <w:rPr>
          <w:rFonts w:hint="eastAsia"/>
          <w:b/>
          <w:bCs/>
        </w:rPr>
        <w:t>t</w:t>
      </w:r>
      <w:r w:rsidRPr="00A543FA">
        <w:rPr>
          <w:b/>
          <w:bCs/>
        </w:rPr>
        <w:t>2(void)</w:t>
      </w:r>
    </w:p>
    <w:p w14:paraId="15A3DA5F" w14:textId="77777777" w:rsidR="00327ADA" w:rsidRDefault="00327ADA" w:rsidP="00327ADA">
      <w:pPr>
        <w:pStyle w:val="4"/>
        <w:numPr>
          <w:ilvl w:val="0"/>
          <w:numId w:val="20"/>
        </w:numPr>
        <w:rPr>
          <w:sz w:val="21"/>
        </w:rPr>
      </w:pPr>
      <w:r>
        <w:rPr>
          <w:rFonts w:hint="eastAsia"/>
          <w:sz w:val="21"/>
        </w:rPr>
        <w:t>功能</w:t>
      </w:r>
    </w:p>
    <w:p w14:paraId="49FD30D3" w14:textId="766E95AE" w:rsidR="00327ADA" w:rsidRPr="002129A8" w:rsidRDefault="00327ADA" w:rsidP="00327ADA">
      <w:pPr>
        <w:ind w:firstLine="425"/>
      </w:pPr>
      <w:r>
        <w:rPr>
          <w:rFonts w:hint="eastAsia"/>
        </w:rPr>
        <w:t>初始化</w:t>
      </w:r>
      <w:r>
        <w:rPr>
          <w:rFonts w:hint="eastAsia"/>
        </w:rPr>
        <w:t>GPIO</w:t>
      </w:r>
      <w:r>
        <w:rPr>
          <w:rFonts w:hint="eastAsia"/>
        </w:rPr>
        <w:t>和定时器</w:t>
      </w:r>
    </w:p>
    <w:p w14:paraId="1146DEFB" w14:textId="77777777" w:rsidR="00327ADA" w:rsidRDefault="00327ADA" w:rsidP="00327ADA">
      <w:pPr>
        <w:pStyle w:val="4"/>
        <w:numPr>
          <w:ilvl w:val="0"/>
          <w:numId w:val="20"/>
        </w:numPr>
        <w:rPr>
          <w:sz w:val="21"/>
        </w:rPr>
      </w:pPr>
      <w:r>
        <w:rPr>
          <w:rFonts w:hint="eastAsia"/>
        </w:rPr>
        <w:t>入口</w:t>
      </w:r>
      <w:r>
        <w:rPr>
          <w:rFonts w:hint="eastAsia"/>
          <w:sz w:val="21"/>
        </w:rPr>
        <w:t>参数</w:t>
      </w:r>
    </w:p>
    <w:p w14:paraId="66E4EBDE" w14:textId="77777777" w:rsidR="00327ADA" w:rsidRPr="00F102FF" w:rsidRDefault="00327ADA" w:rsidP="00327ADA">
      <w:pPr>
        <w:ind w:firstLine="425"/>
      </w:pPr>
      <w:r>
        <w:rPr>
          <w:rFonts w:hint="eastAsia"/>
        </w:rPr>
        <w:t>无</w:t>
      </w:r>
    </w:p>
    <w:p w14:paraId="773995B0" w14:textId="77777777" w:rsidR="00327ADA" w:rsidRDefault="00327ADA" w:rsidP="00327ADA">
      <w:pPr>
        <w:pStyle w:val="4"/>
        <w:numPr>
          <w:ilvl w:val="0"/>
          <w:numId w:val="20"/>
        </w:numPr>
        <w:rPr>
          <w:sz w:val="21"/>
        </w:rPr>
      </w:pPr>
      <w:r>
        <w:rPr>
          <w:rFonts w:hint="eastAsia"/>
        </w:rPr>
        <w:t>出口</w:t>
      </w:r>
      <w:r>
        <w:rPr>
          <w:rFonts w:hint="eastAsia"/>
          <w:sz w:val="21"/>
        </w:rPr>
        <w:t>参数</w:t>
      </w:r>
      <w:r>
        <w:rPr>
          <w:rFonts w:hint="eastAsia"/>
          <w:sz w:val="21"/>
        </w:rPr>
        <w:t xml:space="preserve"> </w:t>
      </w:r>
    </w:p>
    <w:p w14:paraId="77306C4F" w14:textId="77777777" w:rsidR="00327ADA" w:rsidRPr="00F102FF" w:rsidRDefault="00327ADA" w:rsidP="00327ADA">
      <w:pPr>
        <w:ind w:firstLine="425"/>
      </w:pPr>
      <w:r>
        <w:rPr>
          <w:rFonts w:hint="eastAsia"/>
        </w:rPr>
        <w:t>无</w:t>
      </w:r>
    </w:p>
    <w:p w14:paraId="17B7F7C8" w14:textId="77777777" w:rsidR="00327ADA" w:rsidRDefault="00327ADA" w:rsidP="00327ADA">
      <w:pPr>
        <w:pStyle w:val="4"/>
        <w:numPr>
          <w:ilvl w:val="0"/>
          <w:numId w:val="20"/>
        </w:numPr>
      </w:pPr>
      <w:r>
        <w:rPr>
          <w:rFonts w:hint="eastAsia"/>
        </w:rPr>
        <w:t>局部变量</w:t>
      </w:r>
    </w:p>
    <w:p w14:paraId="07A9687C" w14:textId="77777777" w:rsidR="00327ADA" w:rsidRDefault="00327ADA" w:rsidP="00327ADA">
      <w:pPr>
        <w:ind w:firstLine="425"/>
      </w:pPr>
      <w:r>
        <w:rPr>
          <w:rFonts w:hint="eastAsia"/>
        </w:rPr>
        <w:t>无</w:t>
      </w:r>
    </w:p>
    <w:p w14:paraId="091A12B3" w14:textId="77777777" w:rsidR="00327ADA" w:rsidRDefault="00327ADA" w:rsidP="00327ADA">
      <w:pPr>
        <w:pStyle w:val="4"/>
        <w:numPr>
          <w:ilvl w:val="0"/>
          <w:numId w:val="20"/>
        </w:numPr>
        <w:rPr>
          <w:sz w:val="21"/>
        </w:rPr>
      </w:pPr>
      <w:r>
        <w:rPr>
          <w:rFonts w:hint="eastAsia"/>
        </w:rPr>
        <w:t>函数</w:t>
      </w:r>
      <w:r>
        <w:rPr>
          <w:rFonts w:hint="eastAsia"/>
          <w:sz w:val="21"/>
        </w:rPr>
        <w:t>调用</w:t>
      </w:r>
    </w:p>
    <w:p w14:paraId="297272EA" w14:textId="3D1C9F8A" w:rsidR="00327ADA" w:rsidRPr="00B257CF" w:rsidRDefault="00327ADA" w:rsidP="00327ADA">
      <w:pPr>
        <w:ind w:left="425"/>
      </w:pPr>
      <w:r>
        <w:rPr>
          <w:rFonts w:hint="eastAsia"/>
        </w:rPr>
        <w:t>无</w:t>
      </w:r>
    </w:p>
    <w:p w14:paraId="26AF5419" w14:textId="77777777" w:rsidR="00327ADA" w:rsidRDefault="00327ADA" w:rsidP="00327ADA">
      <w:pPr>
        <w:pStyle w:val="4"/>
        <w:numPr>
          <w:ilvl w:val="0"/>
          <w:numId w:val="20"/>
        </w:numPr>
      </w:pPr>
      <w:r>
        <w:rPr>
          <w:rFonts w:hint="eastAsia"/>
        </w:rPr>
        <w:t>流程图</w:t>
      </w:r>
    </w:p>
    <w:p w14:paraId="5950BA08" w14:textId="0384EB39" w:rsidR="00B257CF" w:rsidRDefault="00327ADA">
      <w:r>
        <w:rPr>
          <w:noProof/>
        </w:rPr>
        <w:drawing>
          <wp:inline distT="0" distB="0" distL="0" distR="0" wp14:anchorId="17E67BE2" wp14:editId="163920BE">
            <wp:extent cx="1572260" cy="25936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85" t="14490" b="9901"/>
                    <a:stretch/>
                  </pic:blipFill>
                  <pic:spPr bwMode="auto">
                    <a:xfrm>
                      <a:off x="0" y="0"/>
                      <a:ext cx="1575864" cy="25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89DE1" w14:textId="7AF24B3F" w:rsidR="00327ADA" w:rsidRPr="00A543FA" w:rsidRDefault="00327ADA" w:rsidP="00327ADA">
      <w:pPr>
        <w:rPr>
          <w:b/>
          <w:bCs/>
        </w:rPr>
      </w:pPr>
      <w:r w:rsidRPr="00A543FA">
        <w:rPr>
          <w:rFonts w:hint="eastAsia"/>
          <w:b/>
          <w:bCs/>
        </w:rPr>
        <w:lastRenderedPageBreak/>
        <w:t>3.3.2.</w:t>
      </w:r>
      <w:r w:rsidRPr="00A543FA">
        <w:rPr>
          <w:b/>
          <w:bCs/>
        </w:rPr>
        <w:t xml:space="preserve">7 void </w:t>
      </w:r>
      <w:proofErr w:type="spellStart"/>
      <w:r w:rsidRPr="00A543FA">
        <w:rPr>
          <w:b/>
          <w:bCs/>
        </w:rPr>
        <w:t>set_frequency</w:t>
      </w:r>
      <w:proofErr w:type="spellEnd"/>
      <w:r w:rsidRPr="00A543FA">
        <w:rPr>
          <w:b/>
          <w:bCs/>
        </w:rPr>
        <w:t xml:space="preserve"> (int x)</w:t>
      </w:r>
    </w:p>
    <w:p w14:paraId="1FED98C8" w14:textId="77777777" w:rsidR="00327ADA" w:rsidRDefault="00327ADA" w:rsidP="00327ADA">
      <w:pPr>
        <w:pStyle w:val="4"/>
        <w:numPr>
          <w:ilvl w:val="0"/>
          <w:numId w:val="21"/>
        </w:numPr>
        <w:rPr>
          <w:sz w:val="21"/>
        </w:rPr>
      </w:pPr>
      <w:r>
        <w:rPr>
          <w:rFonts w:hint="eastAsia"/>
          <w:sz w:val="21"/>
        </w:rPr>
        <w:t>功能</w:t>
      </w:r>
    </w:p>
    <w:p w14:paraId="790AF48A" w14:textId="3D7DFC96" w:rsidR="00327ADA" w:rsidRPr="002129A8" w:rsidRDefault="00327ADA" w:rsidP="00327ADA">
      <w:pPr>
        <w:ind w:firstLine="425"/>
      </w:pPr>
      <w:r>
        <w:rPr>
          <w:rFonts w:hint="eastAsia"/>
        </w:rPr>
        <w:t>设置定时器</w:t>
      </w:r>
      <w:r>
        <w:rPr>
          <w:rFonts w:hint="eastAsia"/>
        </w:rPr>
        <w:t>A</w:t>
      </w:r>
      <w:r>
        <w:rPr>
          <w:rFonts w:hint="eastAsia"/>
        </w:rPr>
        <w:t>频率</w:t>
      </w:r>
      <w:r w:rsidR="004816DE">
        <w:rPr>
          <w:rFonts w:hint="eastAsia"/>
        </w:rPr>
        <w:t>（根据音阶频率换算关系，设定</w:t>
      </w:r>
      <w:r w:rsidR="004816DE" w:rsidRPr="004816DE">
        <w:t>TA0CCR0</w:t>
      </w:r>
      <w:r w:rsidR="004816DE">
        <w:rPr>
          <w:rFonts w:hint="eastAsia"/>
        </w:rPr>
        <w:t>计数个数）</w:t>
      </w:r>
    </w:p>
    <w:p w14:paraId="345441B4" w14:textId="77777777" w:rsidR="00327ADA" w:rsidRDefault="00327ADA" w:rsidP="00327ADA">
      <w:pPr>
        <w:pStyle w:val="4"/>
        <w:numPr>
          <w:ilvl w:val="0"/>
          <w:numId w:val="21"/>
        </w:numPr>
        <w:rPr>
          <w:sz w:val="21"/>
        </w:rPr>
      </w:pPr>
      <w:r>
        <w:rPr>
          <w:rFonts w:hint="eastAsia"/>
        </w:rPr>
        <w:t>入口</w:t>
      </w:r>
      <w:r>
        <w:rPr>
          <w:rFonts w:hint="eastAsia"/>
          <w:sz w:val="21"/>
        </w:rPr>
        <w:t>参数</w:t>
      </w:r>
    </w:p>
    <w:p w14:paraId="1F695BB4" w14:textId="4FE00B7F" w:rsidR="00327ADA" w:rsidRPr="00F102FF" w:rsidRDefault="00327ADA" w:rsidP="00327ADA">
      <w:pPr>
        <w:ind w:firstLine="425"/>
      </w:pPr>
      <w:r>
        <w:t>(</w:t>
      </w:r>
      <w:r w:rsidRPr="00327ADA">
        <w:t>int</w:t>
      </w:r>
      <w:r>
        <w:t>)</w:t>
      </w:r>
      <w:r w:rsidRPr="00327ADA">
        <w:t xml:space="preserve"> x</w:t>
      </w:r>
      <w:r>
        <w:t xml:space="preserve">   </w:t>
      </w:r>
      <w:r w:rsidR="004816DE">
        <w:t xml:space="preserve">    </w:t>
      </w:r>
      <w:r>
        <w:t xml:space="preserve"> // </w:t>
      </w:r>
      <w:r>
        <w:rPr>
          <w:rFonts w:hint="eastAsia"/>
        </w:rPr>
        <w:t>编码后的简谱音符</w:t>
      </w:r>
    </w:p>
    <w:p w14:paraId="27EFBC8B" w14:textId="77777777" w:rsidR="00327ADA" w:rsidRDefault="00327ADA" w:rsidP="00327ADA">
      <w:pPr>
        <w:pStyle w:val="4"/>
        <w:numPr>
          <w:ilvl w:val="0"/>
          <w:numId w:val="21"/>
        </w:numPr>
        <w:rPr>
          <w:sz w:val="21"/>
        </w:rPr>
      </w:pPr>
      <w:r>
        <w:rPr>
          <w:rFonts w:hint="eastAsia"/>
        </w:rPr>
        <w:t>出口</w:t>
      </w:r>
      <w:r>
        <w:rPr>
          <w:rFonts w:hint="eastAsia"/>
          <w:sz w:val="21"/>
        </w:rPr>
        <w:t>参数</w:t>
      </w:r>
      <w:r>
        <w:rPr>
          <w:rFonts w:hint="eastAsia"/>
          <w:sz w:val="21"/>
        </w:rPr>
        <w:t xml:space="preserve"> </w:t>
      </w:r>
    </w:p>
    <w:p w14:paraId="3320E428" w14:textId="77777777" w:rsidR="00327ADA" w:rsidRPr="00F102FF" w:rsidRDefault="00327ADA" w:rsidP="00327ADA">
      <w:pPr>
        <w:ind w:firstLine="425"/>
      </w:pPr>
      <w:r>
        <w:rPr>
          <w:rFonts w:hint="eastAsia"/>
        </w:rPr>
        <w:t>无</w:t>
      </w:r>
    </w:p>
    <w:p w14:paraId="0FDDAD33" w14:textId="77777777" w:rsidR="00327ADA" w:rsidRDefault="00327ADA" w:rsidP="00327ADA">
      <w:pPr>
        <w:pStyle w:val="4"/>
        <w:numPr>
          <w:ilvl w:val="0"/>
          <w:numId w:val="21"/>
        </w:numPr>
      </w:pPr>
      <w:r>
        <w:rPr>
          <w:rFonts w:hint="eastAsia"/>
        </w:rPr>
        <w:t>局部变量</w:t>
      </w:r>
    </w:p>
    <w:p w14:paraId="464A28C3" w14:textId="77777777" w:rsidR="00327ADA" w:rsidRDefault="00327ADA" w:rsidP="00327ADA">
      <w:pPr>
        <w:ind w:firstLine="425"/>
      </w:pPr>
      <w:r>
        <w:rPr>
          <w:rFonts w:hint="eastAsia"/>
        </w:rPr>
        <w:t>无</w:t>
      </w:r>
    </w:p>
    <w:p w14:paraId="260A9343" w14:textId="77777777" w:rsidR="00327ADA" w:rsidRDefault="00327ADA" w:rsidP="00327ADA">
      <w:pPr>
        <w:pStyle w:val="4"/>
        <w:numPr>
          <w:ilvl w:val="0"/>
          <w:numId w:val="21"/>
        </w:numPr>
        <w:rPr>
          <w:sz w:val="21"/>
        </w:rPr>
      </w:pPr>
      <w:r>
        <w:rPr>
          <w:rFonts w:hint="eastAsia"/>
        </w:rPr>
        <w:t>函数</w:t>
      </w:r>
      <w:r>
        <w:rPr>
          <w:rFonts w:hint="eastAsia"/>
          <w:sz w:val="21"/>
        </w:rPr>
        <w:t>调用</w:t>
      </w:r>
    </w:p>
    <w:p w14:paraId="30F18251" w14:textId="255042DF" w:rsidR="00327ADA" w:rsidRPr="00B257CF" w:rsidRDefault="004816DE" w:rsidP="00327ADA">
      <w:pPr>
        <w:ind w:left="425"/>
      </w:pPr>
      <w:proofErr w:type="spellStart"/>
      <w:r w:rsidRPr="004816DE">
        <w:t>led_</w:t>
      </w:r>
      <w:proofErr w:type="gramStart"/>
      <w:r w:rsidRPr="004816DE">
        <w:t>off</w:t>
      </w:r>
      <w:proofErr w:type="spellEnd"/>
      <w:r w:rsidRPr="004816DE">
        <w:t>(</w:t>
      </w:r>
      <w:proofErr w:type="gramEnd"/>
      <w:r w:rsidRPr="004816DE">
        <w:t>);</w:t>
      </w:r>
      <w:r>
        <w:t xml:space="preserve">     // </w:t>
      </w:r>
      <w:r>
        <w:rPr>
          <w:rFonts w:hint="eastAsia"/>
        </w:rPr>
        <w:t>LED</w:t>
      </w:r>
      <w:r>
        <w:rPr>
          <w:rFonts w:hint="eastAsia"/>
        </w:rPr>
        <w:t>状态初始化</w:t>
      </w:r>
    </w:p>
    <w:p w14:paraId="3C212D13" w14:textId="77777777" w:rsidR="00327ADA" w:rsidRDefault="00327ADA" w:rsidP="00327ADA">
      <w:pPr>
        <w:pStyle w:val="4"/>
        <w:numPr>
          <w:ilvl w:val="0"/>
          <w:numId w:val="21"/>
        </w:numPr>
      </w:pPr>
      <w:r>
        <w:rPr>
          <w:rFonts w:hint="eastAsia"/>
        </w:rPr>
        <w:t>流程图</w:t>
      </w:r>
    </w:p>
    <w:p w14:paraId="04B63EEC" w14:textId="3F0283E6" w:rsidR="00327ADA" w:rsidRDefault="004816DE">
      <w:r>
        <w:rPr>
          <w:noProof/>
        </w:rPr>
        <w:drawing>
          <wp:inline distT="0" distB="0" distL="0" distR="0" wp14:anchorId="362ECB49" wp14:editId="7BD2A9FA">
            <wp:extent cx="3303120" cy="33478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62" t="24465"/>
                    <a:stretch/>
                  </pic:blipFill>
                  <pic:spPr bwMode="auto">
                    <a:xfrm>
                      <a:off x="0" y="0"/>
                      <a:ext cx="3303704" cy="33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DAF29" w14:textId="77777777" w:rsidR="00706DC3" w:rsidRDefault="00706DC3">
      <w:pPr>
        <w:pStyle w:val="2"/>
        <w:numPr>
          <w:ilvl w:val="1"/>
          <w:numId w:val="0"/>
        </w:numPr>
      </w:pPr>
      <w:bookmarkStart w:id="53" w:name="_Toc10247"/>
      <w:r>
        <w:rPr>
          <w:rFonts w:hint="eastAsia"/>
        </w:rPr>
        <w:t>3.4</w:t>
      </w:r>
      <w:r>
        <w:rPr>
          <w:rFonts w:hint="eastAsia"/>
        </w:rPr>
        <w:t>源文件列表</w:t>
      </w:r>
      <w:bookmarkEnd w:id="53"/>
    </w:p>
    <w:p w14:paraId="07355ABD" w14:textId="7A9579C6" w:rsidR="00706DC3" w:rsidRDefault="00736B6F">
      <w:r>
        <w:tab/>
      </w:r>
      <w:hyperlink r:id="rId33" w:history="1">
        <w:proofErr w:type="spellStart"/>
        <w:r w:rsidRPr="00736B6F">
          <w:rPr>
            <w:rStyle w:val="a6"/>
          </w:rPr>
          <w:t>main.c</w:t>
        </w:r>
        <w:proofErr w:type="spellEnd"/>
      </w:hyperlink>
    </w:p>
    <w:p w14:paraId="2E3ED0AF" w14:textId="5D3E66D6" w:rsidR="00736B6F" w:rsidRDefault="00736B6F">
      <w:r>
        <w:tab/>
      </w:r>
      <w:hyperlink r:id="rId34" w:history="1">
        <w:r w:rsidRPr="00736B6F">
          <w:rPr>
            <w:rStyle w:val="a6"/>
          </w:rPr>
          <w:t>HIT_LED.mp4</w:t>
        </w:r>
      </w:hyperlink>
    </w:p>
    <w:p w14:paraId="24E6C9E5" w14:textId="77777777" w:rsidR="00706DC3" w:rsidRDefault="00706DC3">
      <w:pPr>
        <w:pStyle w:val="2"/>
        <w:numPr>
          <w:ilvl w:val="0"/>
          <w:numId w:val="0"/>
        </w:numPr>
      </w:pPr>
      <w:bookmarkStart w:id="54" w:name="_Toc2143"/>
      <w:r>
        <w:rPr>
          <w:rFonts w:hint="eastAsia"/>
        </w:rPr>
        <w:t>3.5</w:t>
      </w:r>
      <w:r>
        <w:rPr>
          <w:rFonts w:hint="eastAsia"/>
        </w:rPr>
        <w:t>相关参考资料及文档</w:t>
      </w:r>
      <w:bookmarkEnd w:id="54"/>
    </w:p>
    <w:p w14:paraId="2D906D13" w14:textId="4A1F9344" w:rsidR="00736B6F" w:rsidRDefault="00CD0AE2" w:rsidP="00736B6F">
      <w:pPr>
        <w:ind w:left="425"/>
      </w:pPr>
      <w:hyperlink r:id="rId35" w:history="1">
        <w:r w:rsidR="00736B6F" w:rsidRPr="00736B6F">
          <w:rPr>
            <w:rStyle w:val="a6"/>
            <w:rFonts w:hint="eastAsia"/>
          </w:rPr>
          <w:t>MAX7219</w:t>
        </w:r>
        <w:r w:rsidR="00736B6F" w:rsidRPr="00736B6F">
          <w:rPr>
            <w:rStyle w:val="a6"/>
            <w:rFonts w:hint="eastAsia"/>
          </w:rPr>
          <w:t>中文</w:t>
        </w:r>
        <w:r w:rsidR="00736B6F" w:rsidRPr="00736B6F">
          <w:rPr>
            <w:rStyle w:val="a6"/>
            <w:rFonts w:hint="eastAsia"/>
          </w:rPr>
          <w:t>.pdf</w:t>
        </w:r>
      </w:hyperlink>
    </w:p>
    <w:p w14:paraId="4592C704" w14:textId="49778C13" w:rsidR="00736B6F" w:rsidRDefault="00CD0AE2" w:rsidP="00736B6F">
      <w:pPr>
        <w:ind w:left="425"/>
      </w:pPr>
      <w:hyperlink r:id="rId36" w:history="1">
        <w:r w:rsidR="00736B6F" w:rsidRPr="00736B6F">
          <w:rPr>
            <w:rStyle w:val="a6"/>
            <w:rFonts w:hint="eastAsia"/>
          </w:rPr>
          <w:t>MAX7219</w:t>
        </w:r>
        <w:r w:rsidR="00736B6F" w:rsidRPr="00736B6F">
          <w:rPr>
            <w:rStyle w:val="a6"/>
            <w:rFonts w:hint="eastAsia"/>
          </w:rPr>
          <w:t>英文</w:t>
        </w:r>
        <w:r w:rsidR="00736B6F" w:rsidRPr="00736B6F">
          <w:rPr>
            <w:rStyle w:val="a6"/>
            <w:rFonts w:hint="eastAsia"/>
          </w:rPr>
          <w:t>.pdf</w:t>
        </w:r>
      </w:hyperlink>
    </w:p>
    <w:p w14:paraId="0BE3396B" w14:textId="4E7ABE99" w:rsidR="00736B6F" w:rsidRDefault="00CD0AE2" w:rsidP="00736B6F">
      <w:pPr>
        <w:ind w:left="425"/>
      </w:pPr>
      <w:hyperlink r:id="rId37" w:history="1">
        <w:r w:rsidR="00736B6F" w:rsidRPr="00736B6F">
          <w:rPr>
            <w:rStyle w:val="a6"/>
            <w:rFonts w:hint="eastAsia"/>
          </w:rPr>
          <w:t>点阵资料</w:t>
        </w:r>
        <w:r w:rsidR="00736B6F" w:rsidRPr="00736B6F">
          <w:rPr>
            <w:rStyle w:val="a6"/>
            <w:rFonts w:hint="eastAsia"/>
          </w:rPr>
          <w:t>.pdf</w:t>
        </w:r>
      </w:hyperlink>
    </w:p>
    <w:p w14:paraId="3C5C5845" w14:textId="48F0C162" w:rsidR="00706DC3" w:rsidRDefault="00CD0AE2" w:rsidP="00A543FA">
      <w:pPr>
        <w:ind w:left="425"/>
        <w:rPr>
          <w:rFonts w:ascii="宋体" w:hAnsi="宋体"/>
          <w:sz w:val="24"/>
          <w:shd w:val="pct10" w:color="auto" w:fill="FFFFFF"/>
        </w:rPr>
      </w:pPr>
      <w:hyperlink r:id="rId38" w:history="1">
        <w:r w:rsidR="00736B6F" w:rsidRPr="00736B6F">
          <w:rPr>
            <w:rStyle w:val="a6"/>
            <w:rFonts w:hint="eastAsia"/>
          </w:rPr>
          <w:t>MAX7219</w:t>
        </w:r>
        <w:r w:rsidR="00736B6F" w:rsidRPr="00736B6F">
          <w:rPr>
            <w:rStyle w:val="a6"/>
            <w:rFonts w:hint="eastAsia"/>
          </w:rPr>
          <w:t>点阵原理图</w:t>
        </w:r>
        <w:r w:rsidR="00736B6F" w:rsidRPr="00736B6F">
          <w:rPr>
            <w:rStyle w:val="a6"/>
            <w:rFonts w:hint="eastAsia"/>
          </w:rPr>
          <w:t>.pdf</w:t>
        </w:r>
      </w:hyperlink>
    </w:p>
    <w:sectPr w:rsidR="00706DC3"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01BF9" w14:textId="77777777" w:rsidR="00F50AC5" w:rsidRDefault="00F50AC5">
      <w:pPr>
        <w:spacing w:line="240" w:lineRule="auto"/>
      </w:pPr>
      <w:r>
        <w:separator/>
      </w:r>
    </w:p>
  </w:endnote>
  <w:endnote w:type="continuationSeparator" w:id="0">
    <w:p w14:paraId="0F0AF1C9" w14:textId="77777777" w:rsidR="00F50AC5" w:rsidRDefault="00F50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2891B" w14:textId="77777777" w:rsidR="00CD0AE2" w:rsidRDefault="00CD0AE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5051" w14:textId="77777777" w:rsidR="00706DC3" w:rsidRDefault="00706DC3">
    <w:pPr>
      <w:pStyle w:val="ad"/>
      <w:pBdr>
        <w:top w:val="single" w:sz="6" w:space="1" w:color="auto"/>
      </w:pBdr>
      <w:ind w:right="360"/>
    </w:pPr>
    <w:r>
      <w:t xml:space="preserve">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819CC" w14:textId="77777777" w:rsidR="00CD0AE2" w:rsidRDefault="00CD0AE2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32AB" w14:textId="56FB1BE5" w:rsidR="00706DC3" w:rsidRDefault="00C615F1">
    <w:pPr>
      <w:pStyle w:val="ad"/>
      <w:pBdr>
        <w:top w:val="single" w:sz="6" w:space="1" w:color="auto"/>
      </w:pBd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424E0D36" wp14:editId="7F655745">
              <wp:simplePos x="0" y="0"/>
              <wp:positionH relativeFrom="column">
                <wp:posOffset>2684603</wp:posOffset>
              </wp:positionH>
              <wp:positionV relativeFrom="paragraph">
                <wp:posOffset>-22210</wp:posOffset>
              </wp:positionV>
              <wp:extent cx="297712" cy="311888"/>
              <wp:effectExtent l="0" t="0" r="762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712" cy="311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6ABF0D" w14:textId="5EEAB203" w:rsidR="00C615F1" w:rsidRPr="00C615F1" w:rsidRDefault="00C615F1">
                          <w:r w:rsidRPr="00C615F1">
                            <w:t>I</w:t>
                          </w:r>
                        </w:p>
                        <w:p w14:paraId="6CBC059D" w14:textId="77777777" w:rsidR="00C615F1" w:rsidRDefault="00C615F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E0D36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left:0;text-align:left;margin-left:211.4pt;margin-top:-1.75pt;width:23.45pt;height:24.5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" fillcolor="white [3201]" stroked="f" strokeweight=".5pt">
              <v:textbox>
                <w:txbxContent>
                  <w:p w14:paraId="736ABF0D" w14:textId="5EEAB203" w:rsidR="00C615F1" w:rsidRPr="00C615F1" w:rsidRDefault="00C615F1">
                    <w:r w:rsidRPr="00C615F1">
                      <w:t>I</w:t>
                    </w:r>
                  </w:p>
                  <w:p w14:paraId="6CBC059D" w14:textId="77777777" w:rsidR="00C615F1" w:rsidRDefault="00C615F1"/>
                </w:txbxContent>
              </v:textbox>
            </v:shape>
          </w:pict>
        </mc:Fallback>
      </mc:AlternateContent>
    </w:r>
    <w:r w:rsidR="000004A5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68301D8" wp14:editId="4EE1E418">
              <wp:simplePos x="0" y="0"/>
              <wp:positionH relativeFrom="margin">
                <wp:posOffset>2613837</wp:posOffset>
              </wp:positionH>
              <wp:positionV relativeFrom="paragraph">
                <wp:posOffset>-1271</wp:posOffset>
              </wp:positionV>
              <wp:extent cx="269358" cy="255181"/>
              <wp:effectExtent l="0" t="0" r="16510" b="12065"/>
              <wp:wrapNone/>
              <wp:docPr id="4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358" cy="255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01CBA" w14:textId="6B202411" w:rsidR="00706DC3" w:rsidRDefault="00E86AE1">
                          <w:pPr>
                            <w:pStyle w:val="ad"/>
                            <w:rPr>
                              <w:rStyle w:val="a7"/>
                            </w:rPr>
                          </w:pPr>
                          <w: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301D8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left:0;text-align:left;margin-left:205.8pt;margin-top:-.1pt;width:21.2pt;height:20.1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" filled="f" stroked="f">
              <v:textbox inset="0,0,0,0">
                <w:txbxContent>
                  <w:p w14:paraId="26001CBA" w14:textId="6B202411" w:rsidR="00706DC3" w:rsidRDefault="00E86AE1">
                    <w:pPr>
                      <w:pStyle w:val="ad"/>
                      <w:rPr>
                        <w:rStyle w:val="a7"/>
                      </w:rPr>
                    </w:pPr>
                    <w:r>
                      <w:t>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06DC3">
      <w:t xml:space="preserve">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837AA" w14:textId="6137F46F" w:rsidR="00706DC3" w:rsidRDefault="000004A5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246E233" wp14:editId="01E8F62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232DC" w14:textId="77777777" w:rsidR="00706DC3" w:rsidRDefault="00706DC3">
                          <w:pPr>
                            <w:pStyle w:val="ad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46E233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left:0;text-align:left;margin-left:0;margin-top:0;width:2in;height:2in;z-index:25165465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" filled="f" stroked="f">
              <v:textbox style="mso-fit-shape-to-text:t" inset="0,0,0,0">
                <w:txbxContent>
                  <w:p w14:paraId="516232DC" w14:textId="77777777" w:rsidR="00706DC3" w:rsidRDefault="00706DC3">
                    <w:pPr>
                      <w:pStyle w:val="ad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4E69C" w14:textId="37EE0E5E" w:rsidR="00706DC3" w:rsidRDefault="000004A5" w:rsidP="00023C32">
    <w:pPr>
      <w:pStyle w:val="ad"/>
      <w:pBdr>
        <w:top w:val="single" w:sz="6" w:space="13" w:color="auto"/>
      </w:pBd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CA97659" wp14:editId="409D39E7">
              <wp:simplePos x="0" y="0"/>
              <wp:positionH relativeFrom="margin">
                <wp:posOffset>2606749</wp:posOffset>
              </wp:positionH>
              <wp:positionV relativeFrom="paragraph">
                <wp:posOffset>-1270</wp:posOffset>
              </wp:positionV>
              <wp:extent cx="148856" cy="153035"/>
              <wp:effectExtent l="0" t="0" r="3810" b="18415"/>
              <wp:wrapNone/>
              <wp:docPr id="2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856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70F17" w14:textId="77777777" w:rsidR="00706DC3" w:rsidRDefault="00706DC3">
                          <w:pPr>
                            <w:pStyle w:val="ad"/>
                            <w:rPr>
                              <w:rStyle w:val="a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EA54FD">
                            <w:rPr>
                              <w:rStyle w:val="a7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97659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8" type="#_x0000_t202" style="position:absolute;left:0;text-align:left;margin-left:205.25pt;margin-top:-.1pt;width:11.7pt;height:12.0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" filled="f" stroked="f">
              <v:textbox style="mso-fit-shape-to-text:t" inset="0,0,0,0">
                <w:txbxContent>
                  <w:p w14:paraId="7E870F17" w14:textId="77777777" w:rsidR="00706DC3" w:rsidRDefault="00706DC3">
                    <w:pPr>
                      <w:pStyle w:val="ad"/>
                      <w:rPr>
                        <w:rStyle w:val="a7"/>
                      </w:rPr>
                    </w:pPr>
                    <w:r>
                      <w:fldChar w:fldCharType="begin"/>
                    </w:r>
                    <w:r>
                      <w:rPr>
                        <w:rStyle w:val="a7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EA54FD">
                      <w:rPr>
                        <w:rStyle w:val="a7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06DC3">
      <w:t xml:space="preserve">                    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2" w:name="_GoBack"/>
  <w:bookmarkEnd w:id="42"/>
  <w:p w14:paraId="264B9BFF" w14:textId="2E568DA7" w:rsidR="00706DC3" w:rsidRDefault="000004A5" w:rsidP="00CD0AE2">
    <w:pPr>
      <w:pStyle w:val="ad"/>
      <w:pBdr>
        <w:top w:val="single" w:sz="4" w:space="13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C86AF4F" wp14:editId="17E459D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1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BB40FE" w14:textId="77777777" w:rsidR="00706DC3" w:rsidRDefault="00706DC3">
                          <w:pPr>
                            <w:pStyle w:val="ad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A54FD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86AF4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5.3pt;height:12.05pt;z-index:2516526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" filled="f" stroked="f">
              <v:textbox style="mso-fit-shape-to-text:t" inset="0,0,0,0">
                <w:txbxContent>
                  <w:p w14:paraId="1EBB40FE" w14:textId="77777777" w:rsidR="00706DC3" w:rsidRDefault="00706DC3">
                    <w:pPr>
                      <w:pStyle w:val="ad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bookmarkStart w:id="43" w:name="_GoBack"/>
                    <w:r w:rsidR="00EA54FD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bookmarkEnd w:id="43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7C309" w14:textId="77777777" w:rsidR="00F50AC5" w:rsidRDefault="00F50AC5">
      <w:pPr>
        <w:spacing w:line="240" w:lineRule="auto"/>
      </w:pPr>
      <w:r>
        <w:separator/>
      </w:r>
    </w:p>
  </w:footnote>
  <w:footnote w:type="continuationSeparator" w:id="0">
    <w:p w14:paraId="59E4489D" w14:textId="77777777" w:rsidR="00F50AC5" w:rsidRDefault="00F50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F1D7" w14:textId="77777777" w:rsidR="00A74390" w:rsidRDefault="00CD0AE2">
    <w:pPr>
      <w:pStyle w:val="ae"/>
    </w:pPr>
    <w:r>
      <w:rPr>
        <w:noProof/>
      </w:rPr>
      <w:pict w14:anchorId="71CC0F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094" o:spid="_x0000_s2056" type="#_x0000_t136" style="position:absolute;margin-left:0;margin-top:0;width:501.8pt;height:83.6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软件综合设计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E440" w14:textId="64A8BA19" w:rsidR="00706DC3" w:rsidRDefault="00CD0AE2">
    <w:pPr>
      <w:pStyle w:val="ae"/>
      <w:rPr>
        <w:rStyle w:val="a7"/>
      </w:rPr>
    </w:pPr>
    <w:bookmarkStart w:id="0" w:name="xxqqWholeArea"/>
    <w:r>
      <w:rPr>
        <w:noProof/>
      </w:rPr>
      <w:pict w14:anchorId="3C8A73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095" o:spid="_x0000_s2057" type="#_x0000_t136" style="position:absolute;margin-left:0;margin-top:0;width:501.8pt;height:83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软件综合设计"/>
          <w10:wrap anchorx="margin" anchory="margin"/>
        </v:shape>
      </w:pict>
    </w:r>
    <w:r w:rsidR="00706DC3">
      <w:fldChar w:fldCharType="begin"/>
    </w:r>
    <w:r w:rsidR="00706DC3">
      <w:rPr>
        <w:rStyle w:val="a7"/>
      </w:rPr>
      <w:instrText xml:space="preserve"> TITLE  \* MERGEFORMAT </w:instrText>
    </w:r>
    <w:r w:rsidR="00706DC3">
      <w:fldChar w:fldCharType="separate"/>
    </w:r>
    <w:r w:rsidR="00706DC3">
      <w:rPr>
        <w:rStyle w:val="a7"/>
        <w:rFonts w:hint="eastAsia"/>
      </w:rPr>
      <w:t>软件设计说明书</w:t>
    </w:r>
    <w:r w:rsidR="00706DC3">
      <w:fldChar w:fldCharType="end"/>
    </w:r>
    <w:r w:rsidR="00706DC3">
      <w:rPr>
        <w:rStyle w:val="a7"/>
      </w:rPr>
      <w:t xml:space="preserve">                                </w:t>
    </w:r>
    <w:r w:rsidR="00706DC3">
      <w:rPr>
        <w:rStyle w:val="a7"/>
        <w:rFonts w:hint="eastAsia"/>
      </w:rPr>
      <w:t xml:space="preserve">          </w:t>
    </w:r>
    <w:r w:rsidR="00706DC3">
      <w:fldChar w:fldCharType="begin"/>
    </w:r>
    <w:r w:rsidR="00706DC3">
      <w:rPr>
        <w:rStyle w:val="a7"/>
      </w:rPr>
      <w:instrText xml:space="preserve"> STYLEREF </w:instrText>
    </w:r>
    <w:r w:rsidR="00706DC3">
      <w:rPr>
        <w:rStyle w:val="a7"/>
        <w:rFonts w:hint="eastAsia"/>
      </w:rPr>
      <w:instrText>文档编号</w:instrText>
    </w:r>
    <w:r w:rsidR="00706DC3">
      <w:rPr>
        <w:rStyle w:val="a7"/>
      </w:rPr>
      <w:instrText xml:space="preserve"> \* MERGEFORMAT </w:instrText>
    </w:r>
    <w:r w:rsidR="00706DC3">
      <w:fldChar w:fldCharType="separate"/>
    </w:r>
    <w:r w:rsidR="00736B6F">
      <w:rPr>
        <w:rStyle w:val="a7"/>
        <w:noProof/>
      </w:rPr>
      <w:t>GX-DG-2018-01-01-00</w:t>
    </w:r>
    <w:r w:rsidR="00706DC3">
      <w:fldChar w:fldCharType="end"/>
    </w:r>
    <w:r w:rsidR="00706DC3">
      <w:rPr>
        <w:rStyle w:val="a7"/>
      </w:rPr>
      <w:t xml:space="preserve">                        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1A369" w14:textId="77777777" w:rsidR="00A74390" w:rsidRDefault="00CD0AE2">
    <w:pPr>
      <w:pStyle w:val="ae"/>
    </w:pPr>
    <w:r>
      <w:rPr>
        <w:noProof/>
      </w:rPr>
      <w:pict w14:anchorId="267CB4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093" o:spid="_x0000_s2055" type="#_x0000_t136" style="position:absolute;margin-left:0;margin-top:0;width:501.8pt;height:83.6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软件综合设计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18839" w14:textId="77777777" w:rsidR="00A74390" w:rsidRDefault="00CD0AE2">
    <w:pPr>
      <w:pStyle w:val="ae"/>
    </w:pPr>
    <w:r>
      <w:rPr>
        <w:noProof/>
      </w:rPr>
      <w:pict w14:anchorId="191677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097" o:spid="_x0000_s2059" type="#_x0000_t136" style="position:absolute;margin-left:0;margin-top:0;width:501.8pt;height:83.6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软件综合设计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3D903" w14:textId="6820917C" w:rsidR="00A74390" w:rsidRDefault="00CD0AE2" w:rsidP="00023C32">
    <w:pPr>
      <w:pStyle w:val="ad"/>
    </w:pPr>
    <w:r>
      <w:rPr>
        <w:noProof/>
      </w:rPr>
      <w:pict w14:anchorId="0DE508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098" o:spid="_x0000_s2060" type="#_x0000_t136" style="position:absolute;left:0;text-align:left;margin-left:0;margin-top:0;width:501.8pt;height:83.6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软件综合设计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E7F63" w14:textId="77777777" w:rsidR="00A74390" w:rsidRDefault="00CD0AE2">
    <w:pPr>
      <w:pStyle w:val="ae"/>
    </w:pPr>
    <w:r>
      <w:rPr>
        <w:noProof/>
      </w:rPr>
      <w:pict w14:anchorId="0AEA86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096" o:spid="_x0000_s2058" type="#_x0000_t136" style="position:absolute;margin-left:0;margin-top:0;width:501.8pt;height:83.6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软件综合设计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2E16" w14:textId="77777777" w:rsidR="00A74390" w:rsidRDefault="00CD0AE2">
    <w:pPr>
      <w:pStyle w:val="ae"/>
    </w:pPr>
    <w:r>
      <w:rPr>
        <w:noProof/>
      </w:rPr>
      <w:pict w14:anchorId="5460AF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100" o:spid="_x0000_s2062" type="#_x0000_t136" style="position:absolute;margin-left:0;margin-top:0;width:501.8pt;height:83.6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软件综合设计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125A9" w14:textId="77777777" w:rsidR="00A74390" w:rsidRDefault="00CD0AE2">
    <w:pPr>
      <w:pStyle w:val="ae"/>
    </w:pPr>
    <w:r>
      <w:rPr>
        <w:noProof/>
      </w:rPr>
      <w:pict w14:anchorId="1C48B7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101" o:spid="_x0000_s2063" type="#_x0000_t136" style="position:absolute;margin-left:0;margin-top:0;width:501.8pt;height:83.6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软件综合设计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225CD" w14:textId="77777777" w:rsidR="00A74390" w:rsidRDefault="00CD0AE2">
    <w:pPr>
      <w:pStyle w:val="ae"/>
    </w:pPr>
    <w:r>
      <w:rPr>
        <w:noProof/>
      </w:rPr>
      <w:pict w14:anchorId="7C2E05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12099" o:spid="_x0000_s2061" type="#_x0000_t136" style="position:absolute;margin-left:0;margin-top:0;width:501.8pt;height:83.6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软件综合设计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pStyle w:val="2"/>
      <w:lvlText w:val="%2 "/>
      <w:legacy w:legacy="1" w:legacySpace="0" w:legacyIndent="0"/>
      <w:lvlJc w:val="left"/>
    </w:lvl>
    <w:lvl w:ilvl="2">
      <w:start w:val="1"/>
      <w:numFmt w:val="decimal"/>
      <w:pStyle w:val="3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 w15:restartNumberingAfterBreak="0">
    <w:nsid w:val="04636C72"/>
    <w:multiLevelType w:val="hybridMultilevel"/>
    <w:tmpl w:val="6204C486"/>
    <w:lvl w:ilvl="0" w:tplc="6622A2CC">
      <w:start w:val="2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A03CA"/>
    <w:multiLevelType w:val="hybridMultilevel"/>
    <w:tmpl w:val="0E7E4040"/>
    <w:lvl w:ilvl="0" w:tplc="7E58817C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24095"/>
    <w:multiLevelType w:val="hybridMultilevel"/>
    <w:tmpl w:val="B204BA72"/>
    <w:lvl w:ilvl="0" w:tplc="19346272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682C44"/>
    <w:multiLevelType w:val="multilevel"/>
    <w:tmpl w:val="1A682C44"/>
    <w:lvl w:ilvl="0">
      <w:start w:val="1"/>
      <w:numFmt w:val="decimal"/>
      <w:lvlText w:val="(%1)"/>
      <w:lvlJc w:val="left"/>
      <w:pPr>
        <w:tabs>
          <w:tab w:val="num" w:pos="1740"/>
        </w:tabs>
        <w:ind w:left="174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E241022"/>
    <w:multiLevelType w:val="hybridMultilevel"/>
    <w:tmpl w:val="C19406AE"/>
    <w:lvl w:ilvl="0" w:tplc="399A146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9030E6E"/>
    <w:multiLevelType w:val="multilevel"/>
    <w:tmpl w:val="29030E6E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AF73A6"/>
    <w:multiLevelType w:val="multilevel"/>
    <w:tmpl w:val="2CAF73A6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 w15:restartNumberingAfterBreak="0">
    <w:nsid w:val="2E7D3096"/>
    <w:multiLevelType w:val="hybridMultilevel"/>
    <w:tmpl w:val="5AC6BF6A"/>
    <w:lvl w:ilvl="0" w:tplc="602859CC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957E06"/>
    <w:multiLevelType w:val="multilevel"/>
    <w:tmpl w:val="30957E06"/>
    <w:lvl w:ilvl="0">
      <w:start w:val="1"/>
      <w:numFmt w:val="decimal"/>
      <w:lvlText w:val="(%1)"/>
      <w:lvlJc w:val="left"/>
      <w:pPr>
        <w:tabs>
          <w:tab w:val="num" w:pos="1740"/>
        </w:tabs>
        <w:ind w:left="174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0" w15:restartNumberingAfterBreak="0">
    <w:nsid w:val="3AAD3A7D"/>
    <w:multiLevelType w:val="hybridMultilevel"/>
    <w:tmpl w:val="1186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85A63"/>
    <w:multiLevelType w:val="multilevel"/>
    <w:tmpl w:val="55F85A63"/>
    <w:lvl w:ilvl="0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2" w15:restartNumberingAfterBreak="0">
    <w:nsid w:val="5AA76C27"/>
    <w:multiLevelType w:val="singleLevel"/>
    <w:tmpl w:val="5AA76C2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AA76C4A"/>
    <w:multiLevelType w:val="singleLevel"/>
    <w:tmpl w:val="5AA76C4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607B19CF"/>
    <w:multiLevelType w:val="hybridMultilevel"/>
    <w:tmpl w:val="0E7E4040"/>
    <w:lvl w:ilvl="0" w:tplc="7E58817C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F313CD"/>
    <w:multiLevelType w:val="multilevel"/>
    <w:tmpl w:val="0826F084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8079BB"/>
    <w:multiLevelType w:val="hybridMultilevel"/>
    <w:tmpl w:val="0E7E4040"/>
    <w:lvl w:ilvl="0" w:tplc="7E58817C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670409"/>
    <w:multiLevelType w:val="multilevel"/>
    <w:tmpl w:val="73670409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782876BE"/>
    <w:multiLevelType w:val="hybridMultilevel"/>
    <w:tmpl w:val="3E90ACFE"/>
    <w:lvl w:ilvl="0" w:tplc="5B369C26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6346C5"/>
    <w:multiLevelType w:val="multilevel"/>
    <w:tmpl w:val="F7AAFEF6"/>
    <w:lvl w:ilvl="0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>
      <w:start w:val="1"/>
      <w:numFmt w:val="bullet"/>
      <w:lvlText w:val="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20" w15:restartNumberingAfterBreak="0">
    <w:nsid w:val="79643802"/>
    <w:multiLevelType w:val="multilevel"/>
    <w:tmpl w:val="7964380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B913615"/>
    <w:multiLevelType w:val="hybridMultilevel"/>
    <w:tmpl w:val="1508488E"/>
    <w:lvl w:ilvl="0" w:tplc="A54E52B2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11"/>
  </w:num>
  <w:num w:numId="5">
    <w:abstractNumId w:val="6"/>
  </w:num>
  <w:num w:numId="6">
    <w:abstractNumId w:val="7"/>
  </w:num>
  <w:num w:numId="7">
    <w:abstractNumId w:val="20"/>
  </w:num>
  <w:num w:numId="8">
    <w:abstractNumId w:val="9"/>
  </w:num>
  <w:num w:numId="9">
    <w:abstractNumId w:val="4"/>
  </w:num>
  <w:num w:numId="10">
    <w:abstractNumId w:val="12"/>
  </w:num>
  <w:num w:numId="11">
    <w:abstractNumId w:val="13"/>
  </w:num>
  <w:num w:numId="12">
    <w:abstractNumId w:val="5"/>
  </w:num>
  <w:num w:numId="13">
    <w:abstractNumId w:val="15"/>
  </w:num>
  <w:num w:numId="14">
    <w:abstractNumId w:val="18"/>
  </w:num>
  <w:num w:numId="15">
    <w:abstractNumId w:val="1"/>
  </w:num>
  <w:num w:numId="16">
    <w:abstractNumId w:val="8"/>
  </w:num>
  <w:num w:numId="17">
    <w:abstractNumId w:val="2"/>
  </w:num>
  <w:num w:numId="18">
    <w:abstractNumId w:val="21"/>
  </w:num>
  <w:num w:numId="19">
    <w:abstractNumId w:val="3"/>
  </w:num>
  <w:num w:numId="20">
    <w:abstractNumId w:val="14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B3"/>
    <w:rsid w:val="000004A5"/>
    <w:rsid w:val="00023C32"/>
    <w:rsid w:val="00046959"/>
    <w:rsid w:val="000675E2"/>
    <w:rsid w:val="000B403C"/>
    <w:rsid w:val="000B4FF7"/>
    <w:rsid w:val="000B6B7F"/>
    <w:rsid w:val="000C0CF7"/>
    <w:rsid w:val="000C6799"/>
    <w:rsid w:val="000E493E"/>
    <w:rsid w:val="001022B9"/>
    <w:rsid w:val="001037ED"/>
    <w:rsid w:val="00114E03"/>
    <w:rsid w:val="00137F27"/>
    <w:rsid w:val="001B0EE6"/>
    <w:rsid w:val="00210F59"/>
    <w:rsid w:val="002129A8"/>
    <w:rsid w:val="002151A0"/>
    <w:rsid w:val="00237A4D"/>
    <w:rsid w:val="00260999"/>
    <w:rsid w:val="00266326"/>
    <w:rsid w:val="002D6EA1"/>
    <w:rsid w:val="002D72F5"/>
    <w:rsid w:val="002E16B4"/>
    <w:rsid w:val="00327ADA"/>
    <w:rsid w:val="003A22BC"/>
    <w:rsid w:val="003C102B"/>
    <w:rsid w:val="003F1E8B"/>
    <w:rsid w:val="00446A78"/>
    <w:rsid w:val="00457E06"/>
    <w:rsid w:val="00462B44"/>
    <w:rsid w:val="00462E5A"/>
    <w:rsid w:val="00466C04"/>
    <w:rsid w:val="004816DE"/>
    <w:rsid w:val="004C3546"/>
    <w:rsid w:val="004D4963"/>
    <w:rsid w:val="0051703E"/>
    <w:rsid w:val="00554A35"/>
    <w:rsid w:val="005D0A77"/>
    <w:rsid w:val="005E3B60"/>
    <w:rsid w:val="0062082B"/>
    <w:rsid w:val="00635CFD"/>
    <w:rsid w:val="00681458"/>
    <w:rsid w:val="006B29B4"/>
    <w:rsid w:val="006E7B76"/>
    <w:rsid w:val="00703856"/>
    <w:rsid w:val="00706DC3"/>
    <w:rsid w:val="00736B6F"/>
    <w:rsid w:val="007B4508"/>
    <w:rsid w:val="007C012D"/>
    <w:rsid w:val="007D413F"/>
    <w:rsid w:val="00803636"/>
    <w:rsid w:val="00810DB3"/>
    <w:rsid w:val="00812C9E"/>
    <w:rsid w:val="008332EF"/>
    <w:rsid w:val="008A6D8A"/>
    <w:rsid w:val="008B08BA"/>
    <w:rsid w:val="008F7788"/>
    <w:rsid w:val="00912A8A"/>
    <w:rsid w:val="00970281"/>
    <w:rsid w:val="00982039"/>
    <w:rsid w:val="00A25CFC"/>
    <w:rsid w:val="00A543FA"/>
    <w:rsid w:val="00A74390"/>
    <w:rsid w:val="00A90391"/>
    <w:rsid w:val="00AA0B20"/>
    <w:rsid w:val="00AC6562"/>
    <w:rsid w:val="00AE3D33"/>
    <w:rsid w:val="00B15B75"/>
    <w:rsid w:val="00B1782A"/>
    <w:rsid w:val="00B257CF"/>
    <w:rsid w:val="00B33343"/>
    <w:rsid w:val="00B347BA"/>
    <w:rsid w:val="00B40113"/>
    <w:rsid w:val="00B9101F"/>
    <w:rsid w:val="00BD096F"/>
    <w:rsid w:val="00BE61EA"/>
    <w:rsid w:val="00C37F47"/>
    <w:rsid w:val="00C4220E"/>
    <w:rsid w:val="00C47606"/>
    <w:rsid w:val="00C545DE"/>
    <w:rsid w:val="00C615F1"/>
    <w:rsid w:val="00C757DE"/>
    <w:rsid w:val="00C94C01"/>
    <w:rsid w:val="00CC5716"/>
    <w:rsid w:val="00CD0AE2"/>
    <w:rsid w:val="00CE22D2"/>
    <w:rsid w:val="00D0666A"/>
    <w:rsid w:val="00D325B5"/>
    <w:rsid w:val="00D35EAF"/>
    <w:rsid w:val="00D44DB0"/>
    <w:rsid w:val="00D72D76"/>
    <w:rsid w:val="00DA7C58"/>
    <w:rsid w:val="00DB18BD"/>
    <w:rsid w:val="00DC3140"/>
    <w:rsid w:val="00DE04DE"/>
    <w:rsid w:val="00DE6281"/>
    <w:rsid w:val="00E00B20"/>
    <w:rsid w:val="00E13587"/>
    <w:rsid w:val="00E773C5"/>
    <w:rsid w:val="00E86AE1"/>
    <w:rsid w:val="00E875C5"/>
    <w:rsid w:val="00EA3073"/>
    <w:rsid w:val="00EA54FD"/>
    <w:rsid w:val="00F102FF"/>
    <w:rsid w:val="00F10E41"/>
    <w:rsid w:val="00F50AC5"/>
    <w:rsid w:val="00F67AA7"/>
    <w:rsid w:val="00F91F6A"/>
    <w:rsid w:val="00F95BB0"/>
    <w:rsid w:val="00FD3959"/>
    <w:rsid w:val="064B2282"/>
    <w:rsid w:val="5D2716D3"/>
    <w:rsid w:val="64873927"/>
    <w:rsid w:val="672C5E98"/>
    <w:rsid w:val="75A2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."/>
  <w:listSeparator w:val=","/>
  <w14:docId w14:val="7295678C"/>
  <w15:chartTrackingRefBased/>
  <w15:docId w15:val="{44BA96A3-2DD8-417D-8ED8-3A63A9C7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7ADA"/>
    <w:pPr>
      <w:widowControl w:val="0"/>
      <w:adjustRightInd w:val="0"/>
      <w:spacing w:line="360" w:lineRule="auto"/>
      <w:jc w:val="both"/>
      <w:textAlignment w:val="baseline"/>
    </w:pPr>
    <w:rPr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rFonts w:eastAsia="黑体"/>
      <w:b/>
      <w:bCs/>
      <w:kern w:val="44"/>
      <w:sz w:val="3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360"/>
      <w:outlineLvl w:val="1"/>
    </w:pPr>
    <w:rPr>
      <w:rFonts w:ascii="Arial" w:eastAsia="黑体" w:hAnsi="Arial"/>
      <w:b/>
      <w:bCs/>
      <w:sz w:val="24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档结构图 字符"/>
    <w:link w:val="a4"/>
    <w:uiPriority w:val="99"/>
    <w:semiHidden/>
    <w:rPr>
      <w:rFonts w:ascii="宋体"/>
      <w:sz w:val="18"/>
      <w:szCs w:val="18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styleId="a7">
    <w:name w:val="page number"/>
    <w:basedOn w:val="a0"/>
    <w:rsid w:val="00023C32"/>
    <w:rPr>
      <w:bdr w:val="none" w:sz="0" w:space="0" w:color="auto"/>
    </w:rPr>
  </w:style>
  <w:style w:type="paragraph" w:customStyle="1" w:styleId="a8">
    <w:name w:val="摘要"/>
    <w:basedOn w:val="a"/>
    <w:next w:val="2"/>
    <w:rPr>
      <w:rFonts w:eastAsia="黑体"/>
    </w:rPr>
  </w:style>
  <w:style w:type="paragraph" w:styleId="a4">
    <w:name w:val="Document Map"/>
    <w:basedOn w:val="a"/>
    <w:link w:val="a3"/>
    <w:uiPriority w:val="99"/>
    <w:unhideWhenUsed/>
    <w:rPr>
      <w:rFonts w:ascii="宋体"/>
      <w:sz w:val="18"/>
      <w:szCs w:val="18"/>
    </w:rPr>
  </w:style>
  <w:style w:type="paragraph" w:customStyle="1" w:styleId="a9">
    <w:name w:val="标准"/>
    <w:basedOn w:val="a"/>
    <w:pPr>
      <w:pBdr>
        <w:bottom w:val="single" w:sz="6" w:space="1" w:color="auto"/>
      </w:pBdr>
    </w:pPr>
  </w:style>
  <w:style w:type="paragraph" w:customStyle="1" w:styleId="30">
    <w:name w:val="目录 3"/>
    <w:basedOn w:val="a"/>
    <w:next w:val="a"/>
    <w:uiPriority w:val="39"/>
    <w:unhideWhenUsed/>
    <w:pPr>
      <w:ind w:leftChars="400" w:left="840"/>
    </w:pPr>
  </w:style>
  <w:style w:type="paragraph" w:customStyle="1" w:styleId="aa">
    <w:name w:val="文档编号"/>
    <w:basedOn w:val="a"/>
    <w:next w:val="a"/>
    <w:pPr>
      <w:jc w:val="center"/>
    </w:pPr>
    <w:rPr>
      <w:rFonts w:ascii="宋体"/>
    </w:rPr>
  </w:style>
  <w:style w:type="paragraph" w:customStyle="1" w:styleId="ab">
    <w:name w:val="关键词"/>
    <w:basedOn w:val="a"/>
    <w:next w:val="a8"/>
    <w:rPr>
      <w:rFonts w:eastAsia="黑体"/>
    </w:rPr>
  </w:style>
  <w:style w:type="paragraph" w:styleId="ac">
    <w:name w:val="Normal Indent"/>
    <w:basedOn w:val="a"/>
    <w:pPr>
      <w:ind w:firstLine="420"/>
    </w:pPr>
  </w:style>
  <w:style w:type="paragraph" w:styleId="ad">
    <w:name w:val="footer"/>
    <w:basedOn w:val="a"/>
    <w:rsid w:val="00023C32"/>
    <w:pPr>
      <w:pBdr>
        <w:top w:val="single" w:sz="4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paragraph" w:customStyle="1" w:styleId="20">
    <w:name w:val="目录 2"/>
    <w:basedOn w:val="a"/>
    <w:next w:val="a"/>
    <w:uiPriority w:val="39"/>
    <w:unhideWhenUsed/>
    <w:pPr>
      <w:ind w:leftChars="200" w:left="420"/>
    </w:pPr>
  </w:style>
  <w:style w:type="paragraph" w:styleId="ae">
    <w:name w:val="header"/>
    <w:basedOn w:val="a"/>
    <w:next w:val="ad"/>
    <w:link w:val="af"/>
    <w:uiPriority w:val="99"/>
    <w:rsid w:val="00023C32"/>
    <w:pP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paragraph" w:customStyle="1" w:styleId="10">
    <w:name w:val="目录 1"/>
    <w:basedOn w:val="a"/>
    <w:next w:val="a"/>
    <w:uiPriority w:val="39"/>
    <w:unhideWhenUsed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21">
    <w:name w:val="正文2"/>
    <w:basedOn w:val="a"/>
    <w:pPr>
      <w:spacing w:line="300" w:lineRule="auto"/>
      <w:ind w:left="482" w:firstLine="363"/>
    </w:pPr>
    <w:rPr>
      <w:szCs w:val="20"/>
    </w:rPr>
  </w:style>
  <w:style w:type="character" w:styleId="af0">
    <w:name w:val="Emphasis"/>
    <w:uiPriority w:val="20"/>
    <w:qFormat/>
    <w:rsid w:val="007D413F"/>
    <w:rPr>
      <w:i/>
      <w:iCs/>
    </w:rPr>
  </w:style>
  <w:style w:type="character" w:customStyle="1" w:styleId="40">
    <w:name w:val="标题 4 字符"/>
    <w:basedOn w:val="a0"/>
    <w:link w:val="4"/>
    <w:rsid w:val="00327ADA"/>
    <w:rPr>
      <w:rFonts w:ascii="Arial" w:hAnsi="Arial"/>
      <w:szCs w:val="24"/>
    </w:rPr>
  </w:style>
  <w:style w:type="character" w:styleId="af1">
    <w:name w:val="Unresolved Mention"/>
    <w:basedOn w:val="a0"/>
    <w:uiPriority w:val="99"/>
    <w:semiHidden/>
    <w:unhideWhenUsed/>
    <w:rsid w:val="00736B6F"/>
    <w:rPr>
      <w:color w:val="605E5C"/>
      <w:shd w:val="clear" w:color="auto" w:fill="E1DFDD"/>
    </w:rPr>
  </w:style>
  <w:style w:type="paragraph" w:styleId="af2">
    <w:name w:val="List Paragraph"/>
    <w:basedOn w:val="a"/>
    <w:uiPriority w:val="99"/>
    <w:qFormat/>
    <w:rsid w:val="00B40113"/>
    <w:pPr>
      <w:ind w:left="720"/>
      <w:contextualSpacing/>
    </w:pPr>
  </w:style>
  <w:style w:type="character" w:customStyle="1" w:styleId="af">
    <w:name w:val="页眉 字符"/>
    <w:basedOn w:val="a0"/>
    <w:link w:val="ae"/>
    <w:uiPriority w:val="99"/>
    <w:rsid w:val="00023C32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3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hyperlink" Target="file:///C:\Users\muhan\Desktop\&#30005;&#20449;1&#29677;2&#32452;\HIT_LED.mp4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2.png"/><Relationship Id="rId33" Type="http://schemas.openxmlformats.org/officeDocument/2006/relationships/hyperlink" Target="file:///C:\Users\muhan\Desktop\&#30005;&#20449;1&#29677;2&#32452;\main.c" TargetMode="External"/><Relationship Id="rId38" Type="http://schemas.openxmlformats.org/officeDocument/2006/relationships/hyperlink" Target="file:///C:\Users\muhan\Desktop\&#30005;&#20449;1&#29677;2&#32452;\MAX7219&#28857;&#38453;&#21407;&#29702;&#22270;.pdf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hyperlink" Target="file:///C:\Users\muhan\Desktop\&#30005;&#20449;1&#29677;2&#32452;\&#28857;&#38453;&#36164;&#26009;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image" Target="media/image5.png"/><Relationship Id="rId36" Type="http://schemas.openxmlformats.org/officeDocument/2006/relationships/hyperlink" Target="file:///C:\Users\muhan\Desktop\&#30005;&#20449;1&#29677;2&#32452;\MAX7219&#33521;&#25991;.pdf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file:///C:\Users\muhan\Desktop\&#30005;&#20449;1&#29677;2&#32452;\MAX7219&#20013;&#25991;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ngyz\Local%20Settings\Temporary%20Internet%20Files\Content.IE5\SNBN6O1D\detail%2520design%2520report%5b1%5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ED706-4953-4E57-B25A-1ACA09A4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detail%20design%20report[1].dot</Template>
  <TotalTime>24</TotalTime>
  <Pages>14</Pages>
  <Words>2040</Words>
  <Characters>3455</Characters>
  <Application>Microsoft Office Word</Application>
  <DocSecurity>0</DocSecurity>
  <Lines>345</Lines>
  <Paragraphs>366</Paragraphs>
  <ScaleCrop>false</ScaleCrop>
  <Company>北京长峰新康科技有限责任公司</Company>
  <LinksUpToDate>false</LinksUpToDate>
  <CharactersWithSpaces>5129</CharactersWithSpaces>
  <SharedDoc>false</SharedDoc>
  <HLinks>
    <vt:vector size="126" baseType="variant">
      <vt:variant>
        <vt:i4>1441849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_Toc8819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_Toc2143</vt:lpwstr>
      </vt:variant>
      <vt:variant>
        <vt:i4>1245235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_Toc10247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_Toc14562</vt:lpwstr>
      </vt:variant>
      <vt:variant>
        <vt:i4>1310771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_Toc24177</vt:lpwstr>
      </vt:variant>
      <vt:variant>
        <vt:i4>1441841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_Toc11003</vt:lpwstr>
      </vt:variant>
      <vt:variant>
        <vt:i4>1310770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_Toc31128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_Toc24140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_Toc26728</vt:lpwstr>
      </vt:variant>
      <vt:variant>
        <vt:i4>1966130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_Toc31185</vt:lpwstr>
      </vt:variant>
      <vt:variant>
        <vt:i4>2490371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_Toc7152</vt:lpwstr>
      </vt:variant>
      <vt:variant>
        <vt:i4>1310778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_Toc27848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_Toc16248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_Toc14011</vt:lpwstr>
      </vt:variant>
      <vt:variant>
        <vt:i4>1966131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_Toc4178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_Toc13366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_Toc13000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_Toc23410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_Toc30379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软件详细设计报告</dc:title>
  <dc:subject/>
  <dc:creator>chinaweb</dc:creator>
  <cp:keywords>软件详细设计报告</cp:keywords>
  <dc:description/>
  <cp:lastModifiedBy>Muhan Li</cp:lastModifiedBy>
  <cp:revision>8</cp:revision>
  <cp:lastPrinted>1999-08-04T06:52:00Z</cp:lastPrinted>
  <dcterms:created xsi:type="dcterms:W3CDTF">2019-09-01T17:56:00Z</dcterms:created>
  <dcterms:modified xsi:type="dcterms:W3CDTF">2019-09-01T18:25:00Z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